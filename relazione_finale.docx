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page" w:horzAnchor="margin" w:tblpY="944"/>
        <w:tblW w:w="5000" w:type="pct"/>
        <w:tblLayout w:type="fixed"/>
        <w:tblLook w:val="04A0" w:firstRow="1" w:lastRow="0" w:firstColumn="1" w:lastColumn="0" w:noHBand="0" w:noVBand="1"/>
      </w:tblPr>
      <w:tblGrid>
        <w:gridCol w:w="4673"/>
        <w:gridCol w:w="4947"/>
        <w:gridCol w:w="8"/>
      </w:tblGrid>
      <w:tr w:rsidR="001F2ED3" w14:paraId="3898C11F" w14:textId="77777777" w:rsidTr="00120A8F">
        <w:trPr>
          <w:trHeight w:val="4804"/>
        </w:trPr>
        <w:tc>
          <w:tcPr>
            <w:tcW w:w="5000" w:type="pct"/>
            <w:gridSpan w:val="3"/>
          </w:tcPr>
          <w:p w14:paraId="5C05CD11" w14:textId="77777777" w:rsidR="001F2ED3" w:rsidRPr="002810DF" w:rsidRDefault="001F2ED3" w:rsidP="001F2ED3">
            <w:pPr>
              <w:spacing w:before="360"/>
              <w:rPr>
                <w:rFonts w:asciiTheme="majorHAnsi" w:hAnsiTheme="majorHAnsi" w:cstheme="majorHAnsi"/>
                <w:caps/>
              </w:rPr>
            </w:pPr>
            <w:r w:rsidRPr="002810DF">
              <w:rPr>
                <w:rFonts w:asciiTheme="majorHAnsi" w:hAnsiTheme="majorHAnsi" w:cstheme="majorHAnsi"/>
                <w:caps/>
                <w:noProof/>
              </w:rPr>
              <w:drawing>
                <wp:anchor distT="0" distB="0" distL="114300" distR="114300" simplePos="0" relativeHeight="251659264" behindDoc="0" locked="0" layoutInCell="1" allowOverlap="1" wp14:anchorId="74ADB2C7" wp14:editId="46B064E5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6120130" cy="2050415"/>
                  <wp:effectExtent l="0" t="0" r="3175" b="6985"/>
                  <wp:wrapSquare wrapText="bothSides"/>
                  <wp:docPr id="4" name="Immagine 4" descr="Immagine che contiene disegnand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Na-universita-napoli-federico-II.jpg"/>
                          <pic:cNvPicPr/>
                        </pic:nvPicPr>
                        <pic:blipFill>
                          <a:blip r:embed="rId11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5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2810DF">
              <w:rPr>
                <w:rFonts w:asciiTheme="majorHAnsi" w:hAnsiTheme="majorHAnsi" w:cstheme="majorHAnsi"/>
                <w:caps/>
                <w:szCs w:val="24"/>
              </w:rPr>
              <w:t>Scuola Politecnica e delle Scienze di Base</w:t>
            </w:r>
          </w:p>
          <w:p w14:paraId="6598F916" w14:textId="49D6DA20" w:rsidR="001F2ED3" w:rsidRPr="000951D0" w:rsidRDefault="001F2ED3" w:rsidP="001F2ED3">
            <w:pPr>
              <w:tabs>
                <w:tab w:val="left" w:pos="1561"/>
              </w:tabs>
              <w:spacing w:before="120"/>
            </w:pPr>
            <w:r w:rsidRPr="004E2A6B">
              <w:rPr>
                <w:rFonts w:asciiTheme="majorHAnsi" w:hAnsiTheme="majorHAnsi" w:cstheme="majorHAnsi"/>
                <w:szCs w:val="24"/>
              </w:rPr>
              <w:t xml:space="preserve">Corso di Laurea </w:t>
            </w:r>
            <w:r w:rsidR="00267F8C">
              <w:rPr>
                <w:rFonts w:asciiTheme="majorHAnsi" w:hAnsiTheme="majorHAnsi" w:cstheme="majorHAnsi"/>
                <w:szCs w:val="24"/>
              </w:rPr>
              <w:t xml:space="preserve">Magistrale </w:t>
            </w:r>
            <w:r w:rsidRPr="004E2A6B">
              <w:rPr>
                <w:rFonts w:asciiTheme="majorHAnsi" w:hAnsiTheme="majorHAnsi" w:cstheme="majorHAnsi"/>
                <w:szCs w:val="24"/>
              </w:rPr>
              <w:t>in Ingegneria Informatica</w:t>
            </w:r>
          </w:p>
        </w:tc>
      </w:tr>
      <w:tr w:rsidR="001F2ED3" w14:paraId="3C6DBD3E" w14:textId="77777777" w:rsidTr="00120A8F">
        <w:trPr>
          <w:trHeight w:val="2981"/>
        </w:trPr>
        <w:tc>
          <w:tcPr>
            <w:tcW w:w="5000" w:type="pct"/>
            <w:gridSpan w:val="3"/>
          </w:tcPr>
          <w:p w14:paraId="3A9F973D" w14:textId="77777777" w:rsidR="00120A8F" w:rsidRDefault="00120A8F" w:rsidP="001B74AD">
            <w:pPr>
              <w:pStyle w:val="Titolo"/>
              <w:spacing w:before="840"/>
              <w:jc w:val="center"/>
            </w:pPr>
            <w:r>
              <w:t xml:space="preserve">repository </w:t>
            </w:r>
          </w:p>
          <w:p w14:paraId="57358CF7" w14:textId="5C977CE7" w:rsidR="001F2ED3" w:rsidRPr="00A66096" w:rsidRDefault="00120A8F" w:rsidP="001B74AD">
            <w:pPr>
              <w:pStyle w:val="Titolo"/>
              <w:spacing w:before="840"/>
              <w:jc w:val="center"/>
            </w:pPr>
            <w:r>
              <w:t>classi under test</w:t>
            </w:r>
          </w:p>
        </w:tc>
      </w:tr>
      <w:tr w:rsidR="001F2ED3" w14:paraId="33644F26" w14:textId="77777777" w:rsidTr="00120A8F">
        <w:trPr>
          <w:trHeight w:val="737"/>
        </w:trPr>
        <w:tc>
          <w:tcPr>
            <w:tcW w:w="5000" w:type="pct"/>
            <w:gridSpan w:val="3"/>
          </w:tcPr>
          <w:p w14:paraId="4A83D7AC" w14:textId="2BBE664C" w:rsidR="00120A8F" w:rsidRDefault="00120A8F" w:rsidP="001F2ED3">
            <w:pPr>
              <w:spacing w:before="240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Relazione Finale</w:t>
            </w:r>
          </w:p>
          <w:p w14:paraId="5901C15F" w14:textId="701B2160" w:rsidR="001F2ED3" w:rsidRPr="004E2A6B" w:rsidRDefault="00120A8F" w:rsidP="001F2ED3">
            <w:pPr>
              <w:spacing w:before="240"/>
              <w:jc w:val="center"/>
              <w:rPr>
                <w:rFonts w:asciiTheme="majorHAnsi" w:hAnsiTheme="majorHAnsi" w:cstheme="majorHAnsi"/>
                <w:b/>
                <w:bCs/>
                <w:szCs w:val="28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Task: 1 – Gruppo: 20</w:t>
            </w:r>
            <w:r w:rsidR="001F2ED3" w:rsidRPr="00184B4C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EA3D90" w14:paraId="3845980B" w14:textId="77777777" w:rsidTr="00120A8F">
        <w:trPr>
          <w:gridAfter w:val="1"/>
          <w:wAfter w:w="5" w:type="pct"/>
          <w:trHeight w:val="1220"/>
        </w:trPr>
        <w:tc>
          <w:tcPr>
            <w:tcW w:w="2427" w:type="pct"/>
          </w:tcPr>
          <w:p w14:paraId="2A3D4564" w14:textId="77777777" w:rsidR="00EA3D90" w:rsidRDefault="00EA3D90" w:rsidP="001F2ED3">
            <w:pPr>
              <w:spacing w:before="600"/>
              <w:ind w:right="-113"/>
              <w:rPr>
                <w:rFonts w:cs="Times New Roman"/>
                <w:b/>
                <w:bCs/>
                <w:szCs w:val="28"/>
              </w:rPr>
            </w:pPr>
            <w:r w:rsidRPr="00CF498B">
              <w:rPr>
                <w:rFonts w:cs="Times New Roman"/>
                <w:b/>
                <w:bCs/>
                <w:sz w:val="24"/>
                <w:szCs w:val="24"/>
              </w:rPr>
              <w:t>C</w:t>
            </w:r>
            <w:r w:rsidRPr="00CF498B">
              <w:rPr>
                <w:rFonts w:cs="Times New Roman"/>
                <w:b/>
                <w:bCs/>
                <w:szCs w:val="28"/>
              </w:rPr>
              <w:t>andidati</w:t>
            </w:r>
          </w:p>
          <w:p w14:paraId="33DAA9E2" w14:textId="027CA96E" w:rsidR="00120A8F" w:rsidRDefault="00120A8F" w:rsidP="001F2ED3">
            <w:pPr>
              <w:spacing w:before="600"/>
              <w:ind w:right="-113"/>
              <w:rPr>
                <w:rFonts w:cs="Times New Roman"/>
                <w:b/>
                <w:bCs/>
                <w:sz w:val="24"/>
                <w:szCs w:val="28"/>
              </w:rPr>
            </w:pPr>
            <w:r>
              <w:rPr>
                <w:rFonts w:cs="Times New Roman"/>
                <w:b/>
                <w:bCs/>
                <w:sz w:val="24"/>
                <w:szCs w:val="28"/>
              </w:rPr>
              <w:t>Luca Cardellicchio – M63001511</w:t>
            </w:r>
          </w:p>
          <w:p w14:paraId="0B9BC5FA" w14:textId="1A5B38EF" w:rsidR="00EA3D90" w:rsidRPr="00120A8F" w:rsidRDefault="00120A8F" w:rsidP="00120A8F">
            <w:pPr>
              <w:spacing w:before="600"/>
              <w:ind w:right="-113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8"/>
              </w:rPr>
              <w:t>Roberto Sannino</w:t>
            </w:r>
            <w:r w:rsidR="00EA3D90">
              <w:rPr>
                <w:rFonts w:cs="Times New Roman"/>
                <w:sz w:val="32"/>
                <w:szCs w:val="32"/>
              </w:rPr>
              <w:tab/>
            </w:r>
          </w:p>
        </w:tc>
        <w:tc>
          <w:tcPr>
            <w:tcW w:w="2569" w:type="pct"/>
          </w:tcPr>
          <w:p w14:paraId="7206C795" w14:textId="77777777" w:rsidR="00EA3D90" w:rsidRPr="004247DF" w:rsidRDefault="00EA3D90" w:rsidP="001F2ED3">
            <w:pPr>
              <w:ind w:right="-113"/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09238F13" w14:textId="77777777" w:rsidR="00EA3D90" w:rsidRPr="004247DF" w:rsidRDefault="00EA3D90" w:rsidP="001F2ED3">
            <w:pPr>
              <w:ind w:right="-113"/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34348DC4" w14:textId="77777777" w:rsidR="00EA3D90" w:rsidRDefault="004247DF" w:rsidP="004247DF">
            <w:pPr>
              <w:ind w:right="-113"/>
              <w:jc w:val="right"/>
              <w:rPr>
                <w:rFonts w:cs="Times New Roman"/>
                <w:b/>
                <w:bCs/>
                <w:szCs w:val="28"/>
              </w:rPr>
            </w:pPr>
            <w:r w:rsidRPr="00072906">
              <w:rPr>
                <w:rFonts w:cs="Times New Roman"/>
                <w:b/>
                <w:bCs/>
                <w:szCs w:val="28"/>
              </w:rPr>
              <w:t>Docente</w:t>
            </w:r>
          </w:p>
          <w:p w14:paraId="5E4033E2" w14:textId="1185C6CC" w:rsidR="00120A8F" w:rsidRDefault="00120A8F" w:rsidP="004247DF">
            <w:pPr>
              <w:ind w:right="-113"/>
              <w:jc w:val="righ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Prof.ssa Anna Rita Fasolino</w:t>
            </w:r>
          </w:p>
          <w:p w14:paraId="5F2F6514" w14:textId="77777777" w:rsidR="00072906" w:rsidRPr="004247DF" w:rsidRDefault="00072906" w:rsidP="004247DF">
            <w:pPr>
              <w:ind w:right="-113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1F2ED3" w14:paraId="5ACF4099" w14:textId="77777777" w:rsidTr="00120A8F">
        <w:trPr>
          <w:trHeight w:val="2019"/>
        </w:trPr>
        <w:tc>
          <w:tcPr>
            <w:tcW w:w="5000" w:type="pct"/>
            <w:gridSpan w:val="3"/>
          </w:tcPr>
          <w:p w14:paraId="35676660" w14:textId="18B98FBF" w:rsidR="001F2ED3" w:rsidRPr="00BA63F0" w:rsidRDefault="001F2ED3" w:rsidP="001F2ED3">
            <w:pPr>
              <w:spacing w:before="600"/>
              <w:jc w:val="center"/>
              <w:rPr>
                <w:rFonts w:asciiTheme="majorHAnsi" w:hAnsiTheme="majorHAnsi"/>
                <w:smallCaps/>
              </w:rPr>
            </w:pPr>
            <w:r>
              <w:rPr>
                <w:rFonts w:asciiTheme="majorHAnsi" w:hAnsiTheme="majorHAnsi"/>
                <w:smallCaps/>
              </w:rPr>
              <w:t xml:space="preserve">anno accademico </w:t>
            </w:r>
            <w:r w:rsidR="00120A8F">
              <w:rPr>
                <w:rFonts w:asciiTheme="majorHAnsi" w:hAnsiTheme="majorHAnsi"/>
                <w:smallCaps/>
              </w:rPr>
              <w:t>2022</w:t>
            </w:r>
            <w:r>
              <w:rPr>
                <w:rFonts w:asciiTheme="majorHAnsi" w:hAnsiTheme="majorHAnsi"/>
                <w:smallCaps/>
              </w:rPr>
              <w:t>-</w:t>
            </w:r>
            <w:r w:rsidR="00120A8F">
              <w:rPr>
                <w:rFonts w:asciiTheme="majorHAnsi" w:hAnsiTheme="majorHAnsi"/>
                <w:smallCaps/>
              </w:rPr>
              <w:t>2023</w:t>
            </w:r>
          </w:p>
        </w:tc>
      </w:tr>
    </w:tbl>
    <w:p w14:paraId="5BEE119C" w14:textId="77777777" w:rsidR="0003489F" w:rsidRDefault="0003489F"/>
    <w:p w14:paraId="57267A51" w14:textId="77777777" w:rsidR="00F115C1" w:rsidRDefault="00F115C1">
      <w:pPr>
        <w:sectPr w:rsidR="00F115C1" w:rsidSect="00F44C00">
          <w:pgSz w:w="11906" w:h="16838"/>
          <w:pgMar w:top="1418" w:right="1134" w:bottom="1418" w:left="1134" w:header="709" w:footer="709" w:gutter="0"/>
          <w:cols w:space="708"/>
          <w:titlePg/>
          <w:docGrid w:linePitch="360"/>
        </w:sectPr>
      </w:pPr>
    </w:p>
    <w:sdt>
      <w:sdtPr>
        <w:id w:val="-1894102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F5DCC" w14:textId="77777777" w:rsidR="00FB2B3E" w:rsidRPr="005B286C" w:rsidRDefault="00E81B55" w:rsidP="0075766F">
          <w:pPr>
            <w:pStyle w:val="Nessunaspaziatura"/>
            <w:spacing w:after="120"/>
            <w:rPr>
              <w:szCs w:val="28"/>
            </w:rPr>
          </w:pPr>
          <w:r w:rsidRPr="005B286C">
            <w:rPr>
              <w:szCs w:val="28"/>
            </w:rPr>
            <w:t>INDICE</w:t>
          </w:r>
        </w:p>
        <w:p w14:paraId="24D71145" w14:textId="43D8AC5D" w:rsidR="00A77E43" w:rsidRDefault="00FB2B3E">
          <w:pPr>
            <w:pStyle w:val="Sommario1"/>
            <w:rPr>
              <w:rFonts w:asciiTheme="minorHAnsi" w:hAnsiTheme="minorHAnsi"/>
              <w:noProof/>
              <w:kern w:val="2"/>
              <w:sz w:val="22"/>
              <w:lang w:eastAsia="it-IT"/>
              <w14:ligatures w14:val="standardContextual"/>
            </w:rPr>
          </w:pPr>
          <w:r w:rsidRPr="004B75B9">
            <w:rPr>
              <w:sz w:val="20"/>
              <w:szCs w:val="20"/>
            </w:rPr>
            <w:fldChar w:fldCharType="begin"/>
          </w:r>
          <w:r w:rsidRPr="004B75B9">
            <w:rPr>
              <w:sz w:val="20"/>
              <w:szCs w:val="20"/>
            </w:rPr>
            <w:instrText xml:space="preserve"> TOC \o "1-3" \h \z \u </w:instrText>
          </w:r>
          <w:r w:rsidRPr="004B75B9">
            <w:rPr>
              <w:sz w:val="20"/>
              <w:szCs w:val="20"/>
            </w:rPr>
            <w:fldChar w:fldCharType="separate"/>
          </w:r>
          <w:hyperlink w:anchor="_Toc139204057" w:history="1">
            <w:r w:rsidR="00A77E43" w:rsidRPr="006A7222">
              <w:rPr>
                <w:rStyle w:val="Collegamentoipertestuale"/>
                <w:noProof/>
              </w:rPr>
              <w:t>1</w:t>
            </w:r>
            <w:r w:rsidR="00A77E43">
              <w:rPr>
                <w:rFonts w:asciiTheme="minorHAnsi" w:hAnsiTheme="minorHAnsi"/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A77E43" w:rsidRPr="006A7222">
              <w:rPr>
                <w:rStyle w:val="Collegamentoipertestuale"/>
                <w:noProof/>
              </w:rPr>
              <w:t>Descrizione del Task</w:t>
            </w:r>
            <w:r w:rsidR="00A77E43">
              <w:rPr>
                <w:noProof/>
                <w:webHidden/>
              </w:rPr>
              <w:tab/>
            </w:r>
            <w:r w:rsidR="00A77E43">
              <w:rPr>
                <w:noProof/>
                <w:webHidden/>
              </w:rPr>
              <w:fldChar w:fldCharType="begin"/>
            </w:r>
            <w:r w:rsidR="00A77E43">
              <w:rPr>
                <w:noProof/>
                <w:webHidden/>
              </w:rPr>
              <w:instrText xml:space="preserve"> PAGEREF _Toc139204057 \h </w:instrText>
            </w:r>
            <w:r w:rsidR="00A77E43">
              <w:rPr>
                <w:noProof/>
                <w:webHidden/>
              </w:rPr>
            </w:r>
            <w:r w:rsidR="00A77E43">
              <w:rPr>
                <w:noProof/>
                <w:webHidden/>
              </w:rPr>
              <w:fldChar w:fldCharType="separate"/>
            </w:r>
            <w:r w:rsidR="00A77E43">
              <w:rPr>
                <w:noProof/>
                <w:webHidden/>
              </w:rPr>
              <w:t>1</w:t>
            </w:r>
            <w:r w:rsidR="00A77E43">
              <w:rPr>
                <w:noProof/>
                <w:webHidden/>
              </w:rPr>
              <w:fldChar w:fldCharType="end"/>
            </w:r>
          </w:hyperlink>
        </w:p>
        <w:p w14:paraId="69BE4B05" w14:textId="6C2D9C24" w:rsidR="00A77E43" w:rsidRDefault="00A77E43">
          <w:pPr>
            <w:pStyle w:val="Sommario1"/>
            <w:rPr>
              <w:rFonts w:asciiTheme="minorHAnsi" w:hAnsiTheme="minorHAnsi"/>
              <w:noProof/>
              <w:kern w:val="2"/>
              <w:sz w:val="22"/>
              <w:lang w:eastAsia="it-IT"/>
              <w14:ligatures w14:val="standardContextual"/>
            </w:rPr>
          </w:pPr>
          <w:hyperlink w:anchor="_Toc139204058" w:history="1">
            <w:r w:rsidRPr="006A7222">
              <w:rPr>
                <w:rStyle w:val="Collegamentoipertestuale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Pr="006A7222">
              <w:rPr>
                <w:rStyle w:val="Collegamentoipertestuale"/>
                <w:noProof/>
              </w:rPr>
              <w:t>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_Toc139204058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0FF8B" w14:textId="0C056C33" w:rsidR="00A77E43" w:rsidRDefault="00A77E43">
          <w:pPr>
            <w:pStyle w:val="Sommario1"/>
            <w:rPr>
              <w:rFonts w:asciiTheme="minorHAnsi" w:hAnsiTheme="minorHAnsi"/>
              <w:noProof/>
              <w:kern w:val="2"/>
              <w:sz w:val="22"/>
              <w:lang w:eastAsia="it-IT"/>
              <w14:ligatures w14:val="standardContextual"/>
            </w:rPr>
          </w:pPr>
          <w:hyperlink w:anchor="_Toc139204059" w:history="1">
            <w:r w:rsidRPr="006A7222">
              <w:rPr>
                <w:rStyle w:val="Collegamentoipertestuale"/>
                <w:noProof/>
              </w:rPr>
              <w:t>3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Pr="006A7222">
              <w:rPr>
                <w:rStyle w:val="Collegamentoipertestuale"/>
                <w:noProof/>
              </w:rPr>
              <w:t>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_Toc139204059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5395" w14:textId="78C3E752" w:rsidR="00A77E43" w:rsidRDefault="00A77E43">
          <w:pPr>
            <w:pStyle w:val="Sommario1"/>
            <w:rPr>
              <w:rFonts w:asciiTheme="minorHAnsi" w:hAnsiTheme="minorHAnsi"/>
              <w:noProof/>
              <w:kern w:val="2"/>
              <w:sz w:val="22"/>
              <w:lang w:eastAsia="it-IT"/>
              <w14:ligatures w14:val="standardContextual"/>
            </w:rPr>
          </w:pPr>
          <w:hyperlink w:anchor="_Toc139204060" w:history="1">
            <w:r w:rsidRPr="006A7222">
              <w:rPr>
                <w:rStyle w:val="Collegamentoipertestuale"/>
                <w:noProof/>
              </w:rPr>
              <w:t>4</w:t>
            </w:r>
            <w:r>
              <w:rPr>
                <w:rFonts w:asciiTheme="minorHAnsi" w:hAnsiTheme="minorHAnsi"/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Pr="006A7222">
              <w:rPr>
                <w:rStyle w:val="Collegamentoipertestuale"/>
                <w:noProof/>
              </w:rPr>
              <w:t>Guida all’installazione ed utilizzo del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_Toc139204060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5C4A" w14:textId="275B5E09" w:rsidR="002E3E05" w:rsidRDefault="00FB2B3E" w:rsidP="002E3E05">
          <w:pPr>
            <w:rPr>
              <w:b/>
              <w:bCs/>
            </w:rPr>
          </w:pPr>
          <w:r w:rsidRPr="004B75B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3B973C0E" w14:textId="77777777" w:rsidR="002E3E05" w:rsidRPr="002E3E05" w:rsidRDefault="002E3E05" w:rsidP="002E3E05">
      <w:pPr>
        <w:tabs>
          <w:tab w:val="center" w:pos="4819"/>
        </w:tabs>
        <w:sectPr w:rsidR="002E3E05" w:rsidRPr="002E3E05" w:rsidSect="00172013">
          <w:footerReference w:type="first" r:id="rId12"/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81"/>
        </w:sectPr>
      </w:pPr>
    </w:p>
    <w:p w14:paraId="33E7AF44" w14:textId="69AF4095" w:rsidR="00466B0C" w:rsidRDefault="00120A8F" w:rsidP="00120A8F">
      <w:pPr>
        <w:pStyle w:val="Titolo1"/>
      </w:pPr>
      <w:bookmarkStart w:id="0" w:name="_Toc139204057"/>
      <w:r>
        <w:lastRenderedPageBreak/>
        <w:t>Descrizione del Task</w:t>
      </w:r>
      <w:bookmarkEnd w:id="0"/>
    </w:p>
    <w:p w14:paraId="4E9CFC74" w14:textId="4329A500" w:rsidR="00120A8F" w:rsidRDefault="00120A8F" w:rsidP="00120A8F">
      <w:pPr>
        <w:pStyle w:val="Titolo1"/>
      </w:pPr>
      <w:bookmarkStart w:id="1" w:name="_Toc139204058"/>
      <w:r>
        <w:lastRenderedPageBreak/>
        <w:t>Analisi</w:t>
      </w:r>
      <w:bookmarkEnd w:id="1"/>
    </w:p>
    <w:p w14:paraId="6B7D7831" w14:textId="50D04702" w:rsidR="00120A8F" w:rsidRDefault="00120A8F" w:rsidP="00120A8F">
      <w:pPr>
        <w:pStyle w:val="Titolo1"/>
      </w:pPr>
      <w:bookmarkStart w:id="2" w:name="_Toc139204059"/>
      <w:r>
        <w:lastRenderedPageBreak/>
        <w:t>Progettazione</w:t>
      </w:r>
      <w:bookmarkEnd w:id="2"/>
    </w:p>
    <w:p w14:paraId="124C8730" w14:textId="7DFAE987" w:rsidR="00120A8F" w:rsidRPr="00120A8F" w:rsidRDefault="00120A8F" w:rsidP="00120A8F">
      <w:pPr>
        <w:pStyle w:val="Titolo1"/>
      </w:pPr>
      <w:bookmarkStart w:id="3" w:name="_Toc139204060"/>
      <w:r>
        <w:lastRenderedPageBreak/>
        <w:t xml:space="preserve">Guida all’installazione ed </w:t>
      </w:r>
      <w:r w:rsidR="00A77E43">
        <w:t>u</w:t>
      </w:r>
      <w:r>
        <w:t>tilizzo del componente</w:t>
      </w:r>
      <w:bookmarkEnd w:id="3"/>
    </w:p>
    <w:p w14:paraId="38B929F8" w14:textId="77777777" w:rsidR="00120A8F" w:rsidRPr="00120A8F" w:rsidRDefault="00120A8F" w:rsidP="00120A8F">
      <w:pPr>
        <w:pStyle w:val="Titolo1"/>
        <w:numPr>
          <w:ilvl w:val="0"/>
          <w:numId w:val="0"/>
        </w:numPr>
        <w:ind w:left="432"/>
      </w:pPr>
    </w:p>
    <w:p w14:paraId="5A3B96CC" w14:textId="77777777" w:rsidR="00466B0C" w:rsidRDefault="00466B0C" w:rsidP="00AC1701">
      <w:pPr>
        <w:jc w:val="both"/>
      </w:pPr>
    </w:p>
    <w:p w14:paraId="3B14FACF" w14:textId="77777777" w:rsidR="00466B0C" w:rsidRDefault="00466B0C" w:rsidP="00AC1701">
      <w:pPr>
        <w:jc w:val="both"/>
      </w:pPr>
    </w:p>
    <w:p w14:paraId="2EE6A3DA" w14:textId="77777777" w:rsidR="00466B0C" w:rsidRDefault="00466B0C" w:rsidP="00AC1701">
      <w:pPr>
        <w:jc w:val="both"/>
      </w:pPr>
    </w:p>
    <w:p w14:paraId="6128B510" w14:textId="77777777" w:rsidR="003E6C12" w:rsidRPr="003E6C12" w:rsidRDefault="003E6C12" w:rsidP="003E6C12">
      <w:pPr>
        <w:pStyle w:val="Titolo3"/>
        <w:numPr>
          <w:ilvl w:val="0"/>
          <w:numId w:val="0"/>
        </w:numPr>
        <w:ind w:left="720"/>
      </w:pPr>
    </w:p>
    <w:p w14:paraId="71B722F7" w14:textId="77777777" w:rsidR="003E6C12" w:rsidRPr="003E6C12" w:rsidRDefault="003E6C12" w:rsidP="003E6C12"/>
    <w:p w14:paraId="19C55D1C" w14:textId="77777777" w:rsidR="00466B0C" w:rsidRDefault="00466B0C" w:rsidP="00AC1701">
      <w:pPr>
        <w:jc w:val="both"/>
      </w:pPr>
    </w:p>
    <w:p w14:paraId="4391CCEB" w14:textId="77777777" w:rsidR="00466B0C" w:rsidRDefault="00466B0C" w:rsidP="00AC1701">
      <w:pPr>
        <w:jc w:val="both"/>
      </w:pPr>
    </w:p>
    <w:p w14:paraId="4B6F33BA" w14:textId="77777777" w:rsidR="00466B0C" w:rsidRDefault="00466B0C" w:rsidP="00AC1701">
      <w:pPr>
        <w:jc w:val="both"/>
      </w:pPr>
    </w:p>
    <w:p w14:paraId="0420570B" w14:textId="77777777" w:rsidR="00466B0C" w:rsidRDefault="00466B0C" w:rsidP="00AC1701">
      <w:pPr>
        <w:jc w:val="both"/>
      </w:pPr>
    </w:p>
    <w:p w14:paraId="67B7E6C2" w14:textId="77777777" w:rsidR="00466B0C" w:rsidRDefault="00466B0C" w:rsidP="00AC1701">
      <w:pPr>
        <w:jc w:val="both"/>
      </w:pPr>
    </w:p>
    <w:p w14:paraId="151C8F4C" w14:textId="77777777" w:rsidR="00466B0C" w:rsidRDefault="00466B0C" w:rsidP="00AC1701">
      <w:pPr>
        <w:jc w:val="both"/>
      </w:pPr>
    </w:p>
    <w:p w14:paraId="03B222E4" w14:textId="77777777" w:rsidR="00466B0C" w:rsidRDefault="00466B0C" w:rsidP="00AC1701">
      <w:pPr>
        <w:jc w:val="both"/>
      </w:pPr>
    </w:p>
    <w:p w14:paraId="63F134DB" w14:textId="77777777" w:rsidR="00466B0C" w:rsidRDefault="00466B0C" w:rsidP="00AC1701">
      <w:pPr>
        <w:jc w:val="both"/>
      </w:pPr>
    </w:p>
    <w:p w14:paraId="37859FF5" w14:textId="77777777" w:rsidR="00466B0C" w:rsidRDefault="00466B0C" w:rsidP="00AC1701">
      <w:pPr>
        <w:jc w:val="both"/>
      </w:pPr>
    </w:p>
    <w:p w14:paraId="1C565126" w14:textId="77777777" w:rsidR="00466B0C" w:rsidRDefault="00466B0C" w:rsidP="00AC1701">
      <w:pPr>
        <w:jc w:val="both"/>
      </w:pPr>
    </w:p>
    <w:p w14:paraId="3673DBCC" w14:textId="77777777" w:rsidR="00466B0C" w:rsidRDefault="00466B0C" w:rsidP="00AC1701">
      <w:pPr>
        <w:jc w:val="both"/>
      </w:pPr>
    </w:p>
    <w:p w14:paraId="15C3F568" w14:textId="77777777" w:rsidR="00466B0C" w:rsidRDefault="00466B0C" w:rsidP="00AC1701">
      <w:pPr>
        <w:jc w:val="both"/>
      </w:pPr>
    </w:p>
    <w:p w14:paraId="19AA5786" w14:textId="77777777" w:rsidR="00466B0C" w:rsidRDefault="00466B0C" w:rsidP="00AC1701">
      <w:pPr>
        <w:jc w:val="both"/>
      </w:pPr>
    </w:p>
    <w:p w14:paraId="36EC60C2" w14:textId="77777777" w:rsidR="00466B0C" w:rsidRDefault="00466B0C" w:rsidP="00AC1701">
      <w:pPr>
        <w:jc w:val="both"/>
      </w:pPr>
    </w:p>
    <w:p w14:paraId="2548CB58" w14:textId="77777777" w:rsidR="00466B0C" w:rsidRDefault="00466B0C" w:rsidP="00AC1701">
      <w:pPr>
        <w:jc w:val="both"/>
      </w:pPr>
    </w:p>
    <w:sectPr w:rsidR="00466B0C" w:rsidSect="003E6C12">
      <w:footerReference w:type="default" r:id="rId13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68233" w14:textId="77777777" w:rsidR="00723A1E" w:rsidRDefault="00723A1E" w:rsidP="0003489F">
      <w:pPr>
        <w:spacing w:after="0" w:line="240" w:lineRule="auto"/>
      </w:pPr>
      <w:r>
        <w:separator/>
      </w:r>
    </w:p>
  </w:endnote>
  <w:endnote w:type="continuationSeparator" w:id="0">
    <w:p w14:paraId="0C8E4778" w14:textId="77777777" w:rsidR="00723A1E" w:rsidRDefault="00723A1E" w:rsidP="0003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34D1D" w14:textId="77777777" w:rsidR="00F44C00" w:rsidRDefault="00F44C0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536385"/>
      <w:docPartObj>
        <w:docPartGallery w:val="Page Numbers (Bottom of Page)"/>
        <w:docPartUnique/>
      </w:docPartObj>
    </w:sdtPr>
    <w:sdtContent>
      <w:p w14:paraId="62249B90" w14:textId="77777777" w:rsidR="0023239D" w:rsidRDefault="0023239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70D607" w14:textId="77777777" w:rsidR="0023239D" w:rsidRDefault="0023239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C777C" w14:textId="77777777" w:rsidR="00723A1E" w:rsidRDefault="00723A1E" w:rsidP="0003489F">
      <w:pPr>
        <w:spacing w:after="0" w:line="240" w:lineRule="auto"/>
      </w:pPr>
      <w:r>
        <w:separator/>
      </w:r>
    </w:p>
  </w:footnote>
  <w:footnote w:type="continuationSeparator" w:id="0">
    <w:p w14:paraId="2679FCF3" w14:textId="77777777" w:rsidR="00723A1E" w:rsidRDefault="00723A1E" w:rsidP="00034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86B"/>
    <w:multiLevelType w:val="hybridMultilevel"/>
    <w:tmpl w:val="493A8282"/>
    <w:lvl w:ilvl="0" w:tplc="04100013">
      <w:start w:val="1"/>
      <w:numFmt w:val="upperRoman"/>
      <w:lvlText w:val="%1."/>
      <w:lvlJc w:val="righ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D8673B"/>
    <w:multiLevelType w:val="hybridMultilevel"/>
    <w:tmpl w:val="FEB640A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2492"/>
    <w:multiLevelType w:val="hybridMultilevel"/>
    <w:tmpl w:val="DD825440"/>
    <w:lvl w:ilvl="0" w:tplc="7DD85FD4">
      <w:start w:val="1"/>
      <w:numFmt w:val="decimal"/>
      <w:lvlText w:val="1.%1"/>
      <w:lvlJc w:val="left"/>
      <w:pPr>
        <w:ind w:left="1068" w:hanging="360"/>
      </w:pPr>
      <w:rPr>
        <w:rFonts w:ascii="Times New Roman" w:hAnsi="Times New Roman"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932459"/>
    <w:multiLevelType w:val="hybridMultilevel"/>
    <w:tmpl w:val="335A71C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420BCE"/>
    <w:multiLevelType w:val="hybridMultilevel"/>
    <w:tmpl w:val="2816606A"/>
    <w:lvl w:ilvl="0" w:tplc="DC705FF8">
      <w:start w:val="1"/>
      <w:numFmt w:val="upperRoman"/>
      <w:pStyle w:val="Stile4"/>
      <w:lvlText w:val="%1."/>
      <w:lvlJc w:val="right"/>
      <w:pPr>
        <w:ind w:left="720" w:hanging="360"/>
      </w:pPr>
    </w:lvl>
    <w:lvl w:ilvl="1" w:tplc="4B02FA5C">
      <w:start w:val="1"/>
      <w:numFmt w:val="decimal"/>
      <w:lvlText w:val="%2."/>
      <w:lvlJc w:val="left"/>
      <w:pPr>
        <w:ind w:left="1524" w:hanging="444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16B7"/>
    <w:multiLevelType w:val="hybridMultilevel"/>
    <w:tmpl w:val="5DF6F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74E40"/>
    <w:multiLevelType w:val="hybridMultilevel"/>
    <w:tmpl w:val="53FC5CD4"/>
    <w:lvl w:ilvl="0" w:tplc="8682B102">
      <w:start w:val="1"/>
      <w:numFmt w:val="decimal"/>
      <w:lvlText w:val="%1."/>
      <w:lvlJc w:val="left"/>
      <w:pPr>
        <w:ind w:left="717" w:hanging="360"/>
      </w:pPr>
      <w:rPr>
        <w:rFonts w:ascii="Times New Roman" w:hAnsi="Times New Roman"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55866"/>
    <w:multiLevelType w:val="hybridMultilevel"/>
    <w:tmpl w:val="2458A1B4"/>
    <w:lvl w:ilvl="0" w:tplc="04100013">
      <w:start w:val="1"/>
      <w:numFmt w:val="upperRoman"/>
      <w:lvlText w:val="%1."/>
      <w:lvlJc w:val="righ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2895D37"/>
    <w:multiLevelType w:val="hybridMultilevel"/>
    <w:tmpl w:val="B71AE4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C1B0F"/>
    <w:multiLevelType w:val="hybridMultilevel"/>
    <w:tmpl w:val="8840670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45665CD"/>
    <w:multiLevelType w:val="hybridMultilevel"/>
    <w:tmpl w:val="A1B6318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D2364A"/>
    <w:multiLevelType w:val="hybridMultilevel"/>
    <w:tmpl w:val="086674F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C67919"/>
    <w:multiLevelType w:val="hybridMultilevel"/>
    <w:tmpl w:val="264A61E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B760BCB"/>
    <w:multiLevelType w:val="hybridMultilevel"/>
    <w:tmpl w:val="25BA9318"/>
    <w:lvl w:ilvl="0" w:tplc="70E6AAF2">
      <w:start w:val="1"/>
      <w:numFmt w:val="decimal"/>
      <w:pStyle w:val="Stile3"/>
      <w:lvlText w:val="2.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00019" w:tentative="1">
      <w:start w:val="1"/>
      <w:numFmt w:val="lowerLetter"/>
      <w:pStyle w:val="Stile3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76475"/>
    <w:multiLevelType w:val="hybridMultilevel"/>
    <w:tmpl w:val="758269A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4814CFB"/>
    <w:multiLevelType w:val="hybridMultilevel"/>
    <w:tmpl w:val="72E2D9EC"/>
    <w:lvl w:ilvl="0" w:tplc="CE8C67FC">
      <w:start w:val="1"/>
      <w:numFmt w:val="decimal"/>
      <w:lvlText w:val="1.%1.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054D5"/>
    <w:multiLevelType w:val="multilevel"/>
    <w:tmpl w:val="62ACC556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lang w:val="it-I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302515016">
    <w:abstractNumId w:val="6"/>
  </w:num>
  <w:num w:numId="2" w16cid:durableId="823394888">
    <w:abstractNumId w:val="2"/>
  </w:num>
  <w:num w:numId="3" w16cid:durableId="150946421">
    <w:abstractNumId w:val="15"/>
  </w:num>
  <w:num w:numId="4" w16cid:durableId="1840073805">
    <w:abstractNumId w:val="12"/>
  </w:num>
  <w:num w:numId="5" w16cid:durableId="387724406">
    <w:abstractNumId w:val="14"/>
  </w:num>
  <w:num w:numId="6" w16cid:durableId="1139762177">
    <w:abstractNumId w:val="0"/>
  </w:num>
  <w:num w:numId="7" w16cid:durableId="77408430">
    <w:abstractNumId w:val="7"/>
  </w:num>
  <w:num w:numId="8" w16cid:durableId="1616254508">
    <w:abstractNumId w:val="9"/>
  </w:num>
  <w:num w:numId="9" w16cid:durableId="179127419">
    <w:abstractNumId w:val="2"/>
    <w:lvlOverride w:ilvl="0">
      <w:startOverride w:val="1"/>
    </w:lvlOverride>
  </w:num>
  <w:num w:numId="10" w16cid:durableId="1729037943">
    <w:abstractNumId w:val="6"/>
    <w:lvlOverride w:ilvl="0">
      <w:startOverride w:val="2"/>
    </w:lvlOverride>
  </w:num>
  <w:num w:numId="11" w16cid:durableId="4214124">
    <w:abstractNumId w:val="2"/>
    <w:lvlOverride w:ilvl="0">
      <w:startOverride w:val="1"/>
    </w:lvlOverride>
  </w:num>
  <w:num w:numId="12" w16cid:durableId="1578587161">
    <w:abstractNumId w:val="13"/>
  </w:num>
  <w:num w:numId="13" w16cid:durableId="1129855656">
    <w:abstractNumId w:val="16"/>
  </w:num>
  <w:num w:numId="14" w16cid:durableId="64106155">
    <w:abstractNumId w:val="8"/>
  </w:num>
  <w:num w:numId="15" w16cid:durableId="1061056452">
    <w:abstractNumId w:val="5"/>
  </w:num>
  <w:num w:numId="16" w16cid:durableId="87504430">
    <w:abstractNumId w:val="4"/>
  </w:num>
  <w:num w:numId="17" w16cid:durableId="1092512285">
    <w:abstractNumId w:val="10"/>
  </w:num>
  <w:num w:numId="18" w16cid:durableId="2018771913">
    <w:abstractNumId w:val="11"/>
  </w:num>
  <w:num w:numId="19" w16cid:durableId="310988016">
    <w:abstractNumId w:val="1"/>
  </w:num>
  <w:num w:numId="20" w16cid:durableId="1123890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autoHyphenation/>
  <w:hyphenationZone w:val="283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8C"/>
    <w:rsid w:val="000011B1"/>
    <w:rsid w:val="00002851"/>
    <w:rsid w:val="000033EF"/>
    <w:rsid w:val="00003F1A"/>
    <w:rsid w:val="000055FA"/>
    <w:rsid w:val="000104AB"/>
    <w:rsid w:val="000116B0"/>
    <w:rsid w:val="000129D8"/>
    <w:rsid w:val="0001388B"/>
    <w:rsid w:val="000168A4"/>
    <w:rsid w:val="0001696E"/>
    <w:rsid w:val="00017D7B"/>
    <w:rsid w:val="00017F1A"/>
    <w:rsid w:val="00020AA4"/>
    <w:rsid w:val="00022DAE"/>
    <w:rsid w:val="00024329"/>
    <w:rsid w:val="000245E7"/>
    <w:rsid w:val="0002487F"/>
    <w:rsid w:val="000259C4"/>
    <w:rsid w:val="00025FC0"/>
    <w:rsid w:val="00027CD4"/>
    <w:rsid w:val="000322F2"/>
    <w:rsid w:val="0003489F"/>
    <w:rsid w:val="0003564B"/>
    <w:rsid w:val="00040103"/>
    <w:rsid w:val="00040510"/>
    <w:rsid w:val="00042CD7"/>
    <w:rsid w:val="00045670"/>
    <w:rsid w:val="000520A9"/>
    <w:rsid w:val="00053198"/>
    <w:rsid w:val="00054059"/>
    <w:rsid w:val="00055883"/>
    <w:rsid w:val="00061DBA"/>
    <w:rsid w:val="000665E3"/>
    <w:rsid w:val="00066DD2"/>
    <w:rsid w:val="00067D90"/>
    <w:rsid w:val="00070394"/>
    <w:rsid w:val="00070398"/>
    <w:rsid w:val="000724F4"/>
    <w:rsid w:val="00072906"/>
    <w:rsid w:val="00072ECD"/>
    <w:rsid w:val="00073B83"/>
    <w:rsid w:val="00075B2A"/>
    <w:rsid w:val="0008070F"/>
    <w:rsid w:val="000831EB"/>
    <w:rsid w:val="00083AEC"/>
    <w:rsid w:val="000843B3"/>
    <w:rsid w:val="0009267A"/>
    <w:rsid w:val="00093287"/>
    <w:rsid w:val="000951D0"/>
    <w:rsid w:val="000A1D71"/>
    <w:rsid w:val="000A2BD3"/>
    <w:rsid w:val="000A7AA0"/>
    <w:rsid w:val="000B2D05"/>
    <w:rsid w:val="000B6010"/>
    <w:rsid w:val="000B7E98"/>
    <w:rsid w:val="000C18CC"/>
    <w:rsid w:val="000C3782"/>
    <w:rsid w:val="000C6A75"/>
    <w:rsid w:val="000C7F84"/>
    <w:rsid w:val="000D05B6"/>
    <w:rsid w:val="000D0A42"/>
    <w:rsid w:val="000D3752"/>
    <w:rsid w:val="000D3BC3"/>
    <w:rsid w:val="000D463C"/>
    <w:rsid w:val="000D6255"/>
    <w:rsid w:val="000D6993"/>
    <w:rsid w:val="000D7E9B"/>
    <w:rsid w:val="000E1889"/>
    <w:rsid w:val="000E1CB4"/>
    <w:rsid w:val="000E4D1C"/>
    <w:rsid w:val="000E6DA6"/>
    <w:rsid w:val="000E7808"/>
    <w:rsid w:val="000F02CE"/>
    <w:rsid w:val="000F16C8"/>
    <w:rsid w:val="000F1CA9"/>
    <w:rsid w:val="000F5D43"/>
    <w:rsid w:val="000F6791"/>
    <w:rsid w:val="0010176E"/>
    <w:rsid w:val="001025A7"/>
    <w:rsid w:val="001049F6"/>
    <w:rsid w:val="00106801"/>
    <w:rsid w:val="0010694C"/>
    <w:rsid w:val="00107ED6"/>
    <w:rsid w:val="00110D35"/>
    <w:rsid w:val="00111C7E"/>
    <w:rsid w:val="00115070"/>
    <w:rsid w:val="00115CC2"/>
    <w:rsid w:val="0011763C"/>
    <w:rsid w:val="00120A8F"/>
    <w:rsid w:val="00122E20"/>
    <w:rsid w:val="00124072"/>
    <w:rsid w:val="00125BC7"/>
    <w:rsid w:val="00132083"/>
    <w:rsid w:val="00132E3C"/>
    <w:rsid w:val="00133DBF"/>
    <w:rsid w:val="00134458"/>
    <w:rsid w:val="00134915"/>
    <w:rsid w:val="00136609"/>
    <w:rsid w:val="00136880"/>
    <w:rsid w:val="00137A4F"/>
    <w:rsid w:val="00137E57"/>
    <w:rsid w:val="001404B3"/>
    <w:rsid w:val="00140DD4"/>
    <w:rsid w:val="00142140"/>
    <w:rsid w:val="00145A03"/>
    <w:rsid w:val="00145AA9"/>
    <w:rsid w:val="00153D5B"/>
    <w:rsid w:val="00154973"/>
    <w:rsid w:val="00156106"/>
    <w:rsid w:val="001567F2"/>
    <w:rsid w:val="00163C84"/>
    <w:rsid w:val="001644BF"/>
    <w:rsid w:val="00172013"/>
    <w:rsid w:val="00173328"/>
    <w:rsid w:val="0017443C"/>
    <w:rsid w:val="00174730"/>
    <w:rsid w:val="00180E70"/>
    <w:rsid w:val="001816A1"/>
    <w:rsid w:val="00184145"/>
    <w:rsid w:val="00184B4C"/>
    <w:rsid w:val="00184CBC"/>
    <w:rsid w:val="00185354"/>
    <w:rsid w:val="00186EB9"/>
    <w:rsid w:val="001928D7"/>
    <w:rsid w:val="00192958"/>
    <w:rsid w:val="00192969"/>
    <w:rsid w:val="001945E3"/>
    <w:rsid w:val="0019483E"/>
    <w:rsid w:val="001A1770"/>
    <w:rsid w:val="001A3D60"/>
    <w:rsid w:val="001A7DA9"/>
    <w:rsid w:val="001B3578"/>
    <w:rsid w:val="001B46DF"/>
    <w:rsid w:val="001B54B6"/>
    <w:rsid w:val="001B6438"/>
    <w:rsid w:val="001B74AD"/>
    <w:rsid w:val="001B7E0E"/>
    <w:rsid w:val="001C19D4"/>
    <w:rsid w:val="001C6140"/>
    <w:rsid w:val="001C61E5"/>
    <w:rsid w:val="001C6DB9"/>
    <w:rsid w:val="001D236D"/>
    <w:rsid w:val="001D3B45"/>
    <w:rsid w:val="001D59E7"/>
    <w:rsid w:val="001D5B68"/>
    <w:rsid w:val="001D6652"/>
    <w:rsid w:val="001D6C11"/>
    <w:rsid w:val="001E1889"/>
    <w:rsid w:val="001E2A56"/>
    <w:rsid w:val="001E2DFF"/>
    <w:rsid w:val="001E3762"/>
    <w:rsid w:val="001E413A"/>
    <w:rsid w:val="001E4E2D"/>
    <w:rsid w:val="001E675C"/>
    <w:rsid w:val="001E7BC8"/>
    <w:rsid w:val="001F0242"/>
    <w:rsid w:val="001F0F1F"/>
    <w:rsid w:val="001F2ED3"/>
    <w:rsid w:val="001F36E7"/>
    <w:rsid w:val="001F442F"/>
    <w:rsid w:val="001F5CA5"/>
    <w:rsid w:val="00202008"/>
    <w:rsid w:val="00202C2B"/>
    <w:rsid w:val="00205699"/>
    <w:rsid w:val="00210797"/>
    <w:rsid w:val="0021153A"/>
    <w:rsid w:val="00212FE8"/>
    <w:rsid w:val="00216122"/>
    <w:rsid w:val="0021739F"/>
    <w:rsid w:val="002209E6"/>
    <w:rsid w:val="00221863"/>
    <w:rsid w:val="002232F3"/>
    <w:rsid w:val="00223E42"/>
    <w:rsid w:val="00227A92"/>
    <w:rsid w:val="0023131E"/>
    <w:rsid w:val="00231378"/>
    <w:rsid w:val="00231867"/>
    <w:rsid w:val="00231F2B"/>
    <w:rsid w:val="0023239D"/>
    <w:rsid w:val="002324E8"/>
    <w:rsid w:val="0023376E"/>
    <w:rsid w:val="00233B66"/>
    <w:rsid w:val="0023414F"/>
    <w:rsid w:val="002365AF"/>
    <w:rsid w:val="00237D52"/>
    <w:rsid w:val="00242090"/>
    <w:rsid w:val="002424A5"/>
    <w:rsid w:val="00242BC8"/>
    <w:rsid w:val="002441D6"/>
    <w:rsid w:val="00244495"/>
    <w:rsid w:val="0024493B"/>
    <w:rsid w:val="00246B20"/>
    <w:rsid w:val="00247209"/>
    <w:rsid w:val="00250C1E"/>
    <w:rsid w:val="00250E8D"/>
    <w:rsid w:val="00251BF5"/>
    <w:rsid w:val="00252552"/>
    <w:rsid w:val="00254F3A"/>
    <w:rsid w:val="002551A3"/>
    <w:rsid w:val="0026049B"/>
    <w:rsid w:val="002633D1"/>
    <w:rsid w:val="00267186"/>
    <w:rsid w:val="00267F8C"/>
    <w:rsid w:val="00272455"/>
    <w:rsid w:val="00273BC0"/>
    <w:rsid w:val="002748BF"/>
    <w:rsid w:val="00276479"/>
    <w:rsid w:val="002810DF"/>
    <w:rsid w:val="0028271C"/>
    <w:rsid w:val="00283B46"/>
    <w:rsid w:val="00284979"/>
    <w:rsid w:val="002911A4"/>
    <w:rsid w:val="0029200C"/>
    <w:rsid w:val="00292758"/>
    <w:rsid w:val="0029357D"/>
    <w:rsid w:val="00295A8A"/>
    <w:rsid w:val="0029648E"/>
    <w:rsid w:val="002968C0"/>
    <w:rsid w:val="002978C3"/>
    <w:rsid w:val="002A1871"/>
    <w:rsid w:val="002A221C"/>
    <w:rsid w:val="002A4639"/>
    <w:rsid w:val="002A5ACA"/>
    <w:rsid w:val="002A650E"/>
    <w:rsid w:val="002B08A0"/>
    <w:rsid w:val="002B1AAB"/>
    <w:rsid w:val="002B28ED"/>
    <w:rsid w:val="002B3F58"/>
    <w:rsid w:val="002B435A"/>
    <w:rsid w:val="002B5CF0"/>
    <w:rsid w:val="002B7122"/>
    <w:rsid w:val="002C0A22"/>
    <w:rsid w:val="002C2D63"/>
    <w:rsid w:val="002C6960"/>
    <w:rsid w:val="002C7507"/>
    <w:rsid w:val="002D09FB"/>
    <w:rsid w:val="002D35DE"/>
    <w:rsid w:val="002D71C7"/>
    <w:rsid w:val="002E2A22"/>
    <w:rsid w:val="002E2BE8"/>
    <w:rsid w:val="002E3E05"/>
    <w:rsid w:val="002E475F"/>
    <w:rsid w:val="002E4771"/>
    <w:rsid w:val="002E5DBA"/>
    <w:rsid w:val="002F02DA"/>
    <w:rsid w:val="002F03F9"/>
    <w:rsid w:val="002F15E7"/>
    <w:rsid w:val="002F3754"/>
    <w:rsid w:val="002F3E32"/>
    <w:rsid w:val="002F4D14"/>
    <w:rsid w:val="002F5AEA"/>
    <w:rsid w:val="00303745"/>
    <w:rsid w:val="003058A2"/>
    <w:rsid w:val="0030667E"/>
    <w:rsid w:val="00306C60"/>
    <w:rsid w:val="0031662D"/>
    <w:rsid w:val="003179D2"/>
    <w:rsid w:val="00321632"/>
    <w:rsid w:val="00321BC8"/>
    <w:rsid w:val="00322159"/>
    <w:rsid w:val="003251A1"/>
    <w:rsid w:val="00325432"/>
    <w:rsid w:val="0032600E"/>
    <w:rsid w:val="00330BA8"/>
    <w:rsid w:val="00331426"/>
    <w:rsid w:val="00332557"/>
    <w:rsid w:val="00332E30"/>
    <w:rsid w:val="003358B3"/>
    <w:rsid w:val="00335B77"/>
    <w:rsid w:val="00336F6B"/>
    <w:rsid w:val="00337950"/>
    <w:rsid w:val="003409D4"/>
    <w:rsid w:val="003425C0"/>
    <w:rsid w:val="00344985"/>
    <w:rsid w:val="00345B8C"/>
    <w:rsid w:val="00351C4B"/>
    <w:rsid w:val="0035249E"/>
    <w:rsid w:val="003530AC"/>
    <w:rsid w:val="00353AC6"/>
    <w:rsid w:val="003541AF"/>
    <w:rsid w:val="00354623"/>
    <w:rsid w:val="003565F9"/>
    <w:rsid w:val="00362ED3"/>
    <w:rsid w:val="0036452A"/>
    <w:rsid w:val="003663E3"/>
    <w:rsid w:val="00366D1B"/>
    <w:rsid w:val="00370AD6"/>
    <w:rsid w:val="00374CAA"/>
    <w:rsid w:val="003753A9"/>
    <w:rsid w:val="00376EDF"/>
    <w:rsid w:val="00377270"/>
    <w:rsid w:val="00377488"/>
    <w:rsid w:val="003779EE"/>
    <w:rsid w:val="00377D4F"/>
    <w:rsid w:val="0038010F"/>
    <w:rsid w:val="00382313"/>
    <w:rsid w:val="00382ACC"/>
    <w:rsid w:val="0038372D"/>
    <w:rsid w:val="003847BC"/>
    <w:rsid w:val="00385877"/>
    <w:rsid w:val="003863D0"/>
    <w:rsid w:val="003905D1"/>
    <w:rsid w:val="00392289"/>
    <w:rsid w:val="003927F1"/>
    <w:rsid w:val="00392DF0"/>
    <w:rsid w:val="003949FD"/>
    <w:rsid w:val="003A2937"/>
    <w:rsid w:val="003A522E"/>
    <w:rsid w:val="003A5466"/>
    <w:rsid w:val="003A5546"/>
    <w:rsid w:val="003A56EB"/>
    <w:rsid w:val="003B0737"/>
    <w:rsid w:val="003B1AB4"/>
    <w:rsid w:val="003B7265"/>
    <w:rsid w:val="003B773C"/>
    <w:rsid w:val="003B7E59"/>
    <w:rsid w:val="003C0509"/>
    <w:rsid w:val="003C11E5"/>
    <w:rsid w:val="003C3F76"/>
    <w:rsid w:val="003C4A7D"/>
    <w:rsid w:val="003C5C31"/>
    <w:rsid w:val="003D2CD9"/>
    <w:rsid w:val="003D412E"/>
    <w:rsid w:val="003E04FC"/>
    <w:rsid w:val="003E1C7C"/>
    <w:rsid w:val="003E22DC"/>
    <w:rsid w:val="003E5EE5"/>
    <w:rsid w:val="003E6C12"/>
    <w:rsid w:val="003F019C"/>
    <w:rsid w:val="003F2342"/>
    <w:rsid w:val="003F302B"/>
    <w:rsid w:val="003F339B"/>
    <w:rsid w:val="003F444F"/>
    <w:rsid w:val="003F499B"/>
    <w:rsid w:val="003F7EDE"/>
    <w:rsid w:val="004020FA"/>
    <w:rsid w:val="00403B5C"/>
    <w:rsid w:val="00405A7E"/>
    <w:rsid w:val="00411900"/>
    <w:rsid w:val="00411C2C"/>
    <w:rsid w:val="00414F26"/>
    <w:rsid w:val="00416D59"/>
    <w:rsid w:val="004206F9"/>
    <w:rsid w:val="004232A0"/>
    <w:rsid w:val="004247DF"/>
    <w:rsid w:val="00426C42"/>
    <w:rsid w:val="0043053C"/>
    <w:rsid w:val="004314A6"/>
    <w:rsid w:val="00436E46"/>
    <w:rsid w:val="00440EE2"/>
    <w:rsid w:val="00444F64"/>
    <w:rsid w:val="0044580C"/>
    <w:rsid w:val="004472B1"/>
    <w:rsid w:val="004473BE"/>
    <w:rsid w:val="00447422"/>
    <w:rsid w:val="00450D84"/>
    <w:rsid w:val="0045198E"/>
    <w:rsid w:val="00451F7B"/>
    <w:rsid w:val="004538FD"/>
    <w:rsid w:val="004545FC"/>
    <w:rsid w:val="00456E4B"/>
    <w:rsid w:val="004578FA"/>
    <w:rsid w:val="004602AD"/>
    <w:rsid w:val="00460FD0"/>
    <w:rsid w:val="00464C3A"/>
    <w:rsid w:val="00464DB2"/>
    <w:rsid w:val="00466034"/>
    <w:rsid w:val="00466B0C"/>
    <w:rsid w:val="004733A6"/>
    <w:rsid w:val="004738BA"/>
    <w:rsid w:val="0047475C"/>
    <w:rsid w:val="00477A54"/>
    <w:rsid w:val="00477B81"/>
    <w:rsid w:val="004806FD"/>
    <w:rsid w:val="004810AE"/>
    <w:rsid w:val="0048288C"/>
    <w:rsid w:val="00482D11"/>
    <w:rsid w:val="00484C4E"/>
    <w:rsid w:val="00485E11"/>
    <w:rsid w:val="00486458"/>
    <w:rsid w:val="0049395A"/>
    <w:rsid w:val="0049505D"/>
    <w:rsid w:val="00495F44"/>
    <w:rsid w:val="004A20FB"/>
    <w:rsid w:val="004A2D46"/>
    <w:rsid w:val="004A3B3F"/>
    <w:rsid w:val="004A4097"/>
    <w:rsid w:val="004A49A3"/>
    <w:rsid w:val="004A692F"/>
    <w:rsid w:val="004B07FE"/>
    <w:rsid w:val="004B42B3"/>
    <w:rsid w:val="004B50DE"/>
    <w:rsid w:val="004B539A"/>
    <w:rsid w:val="004B5ED1"/>
    <w:rsid w:val="004B66AF"/>
    <w:rsid w:val="004B6ADB"/>
    <w:rsid w:val="004B75B9"/>
    <w:rsid w:val="004C3308"/>
    <w:rsid w:val="004C6BF1"/>
    <w:rsid w:val="004D12DF"/>
    <w:rsid w:val="004D2562"/>
    <w:rsid w:val="004D28B5"/>
    <w:rsid w:val="004D390D"/>
    <w:rsid w:val="004D53F6"/>
    <w:rsid w:val="004D63EE"/>
    <w:rsid w:val="004D7702"/>
    <w:rsid w:val="004D797D"/>
    <w:rsid w:val="004D79A6"/>
    <w:rsid w:val="004E0BC2"/>
    <w:rsid w:val="004E2A6B"/>
    <w:rsid w:val="004E675B"/>
    <w:rsid w:val="004E7BC0"/>
    <w:rsid w:val="004F19A7"/>
    <w:rsid w:val="004F2B5A"/>
    <w:rsid w:val="004F4D17"/>
    <w:rsid w:val="005012AC"/>
    <w:rsid w:val="005024D6"/>
    <w:rsid w:val="0050340E"/>
    <w:rsid w:val="00504AD8"/>
    <w:rsid w:val="00507473"/>
    <w:rsid w:val="00507E3B"/>
    <w:rsid w:val="00511134"/>
    <w:rsid w:val="00512D61"/>
    <w:rsid w:val="00513FE8"/>
    <w:rsid w:val="00516532"/>
    <w:rsid w:val="00517FC5"/>
    <w:rsid w:val="0052434D"/>
    <w:rsid w:val="00530ACF"/>
    <w:rsid w:val="00531D04"/>
    <w:rsid w:val="0053597B"/>
    <w:rsid w:val="00540B69"/>
    <w:rsid w:val="00541AC0"/>
    <w:rsid w:val="0055066D"/>
    <w:rsid w:val="00552752"/>
    <w:rsid w:val="00553F58"/>
    <w:rsid w:val="00554135"/>
    <w:rsid w:val="00562C05"/>
    <w:rsid w:val="00566377"/>
    <w:rsid w:val="00570D81"/>
    <w:rsid w:val="0057279C"/>
    <w:rsid w:val="00572993"/>
    <w:rsid w:val="005743E1"/>
    <w:rsid w:val="005757A3"/>
    <w:rsid w:val="00575835"/>
    <w:rsid w:val="005772B2"/>
    <w:rsid w:val="00577BC5"/>
    <w:rsid w:val="00580184"/>
    <w:rsid w:val="00581479"/>
    <w:rsid w:val="005814D0"/>
    <w:rsid w:val="00581585"/>
    <w:rsid w:val="0058161A"/>
    <w:rsid w:val="00581CFB"/>
    <w:rsid w:val="0058218D"/>
    <w:rsid w:val="00582B11"/>
    <w:rsid w:val="00582BF1"/>
    <w:rsid w:val="00582F30"/>
    <w:rsid w:val="005838D3"/>
    <w:rsid w:val="00583E03"/>
    <w:rsid w:val="0058687B"/>
    <w:rsid w:val="00586E05"/>
    <w:rsid w:val="0059003B"/>
    <w:rsid w:val="00590B7D"/>
    <w:rsid w:val="00590F0D"/>
    <w:rsid w:val="005914C8"/>
    <w:rsid w:val="005971AF"/>
    <w:rsid w:val="005A2FDD"/>
    <w:rsid w:val="005A5D21"/>
    <w:rsid w:val="005A7F2E"/>
    <w:rsid w:val="005B24EE"/>
    <w:rsid w:val="005B286C"/>
    <w:rsid w:val="005B47D9"/>
    <w:rsid w:val="005B4AB7"/>
    <w:rsid w:val="005B509D"/>
    <w:rsid w:val="005B5C8D"/>
    <w:rsid w:val="005B702B"/>
    <w:rsid w:val="005C16C5"/>
    <w:rsid w:val="005C4B7D"/>
    <w:rsid w:val="005C5E0E"/>
    <w:rsid w:val="005C71D8"/>
    <w:rsid w:val="005D1A73"/>
    <w:rsid w:val="005D1CF1"/>
    <w:rsid w:val="005D3DFA"/>
    <w:rsid w:val="005D67C2"/>
    <w:rsid w:val="005D6EF5"/>
    <w:rsid w:val="005D7059"/>
    <w:rsid w:val="005E2455"/>
    <w:rsid w:val="005E2938"/>
    <w:rsid w:val="005E3175"/>
    <w:rsid w:val="005E4AD5"/>
    <w:rsid w:val="005E54CE"/>
    <w:rsid w:val="005E586A"/>
    <w:rsid w:val="005E5FCC"/>
    <w:rsid w:val="005E6111"/>
    <w:rsid w:val="005E6586"/>
    <w:rsid w:val="005F0502"/>
    <w:rsid w:val="005F1B1C"/>
    <w:rsid w:val="005F1E40"/>
    <w:rsid w:val="005F26C9"/>
    <w:rsid w:val="005F75DF"/>
    <w:rsid w:val="006020FE"/>
    <w:rsid w:val="00602643"/>
    <w:rsid w:val="00602BF9"/>
    <w:rsid w:val="00604136"/>
    <w:rsid w:val="0060449D"/>
    <w:rsid w:val="00610373"/>
    <w:rsid w:val="00611112"/>
    <w:rsid w:val="0061378E"/>
    <w:rsid w:val="00613969"/>
    <w:rsid w:val="00614267"/>
    <w:rsid w:val="006200E0"/>
    <w:rsid w:val="00620BE4"/>
    <w:rsid w:val="00620DEF"/>
    <w:rsid w:val="0062469D"/>
    <w:rsid w:val="00626A06"/>
    <w:rsid w:val="00627A87"/>
    <w:rsid w:val="0063132F"/>
    <w:rsid w:val="006320EC"/>
    <w:rsid w:val="00633CF0"/>
    <w:rsid w:val="00635B2C"/>
    <w:rsid w:val="00635C11"/>
    <w:rsid w:val="00640B88"/>
    <w:rsid w:val="00642A34"/>
    <w:rsid w:val="0064512B"/>
    <w:rsid w:val="0065085E"/>
    <w:rsid w:val="00651254"/>
    <w:rsid w:val="00656A8A"/>
    <w:rsid w:val="00661691"/>
    <w:rsid w:val="006624E9"/>
    <w:rsid w:val="00663573"/>
    <w:rsid w:val="00664A54"/>
    <w:rsid w:val="0066555A"/>
    <w:rsid w:val="006657E4"/>
    <w:rsid w:val="00666846"/>
    <w:rsid w:val="0067167E"/>
    <w:rsid w:val="00671DA6"/>
    <w:rsid w:val="00672265"/>
    <w:rsid w:val="0067245A"/>
    <w:rsid w:val="006766F1"/>
    <w:rsid w:val="00677590"/>
    <w:rsid w:val="00677E11"/>
    <w:rsid w:val="00680842"/>
    <w:rsid w:val="00683475"/>
    <w:rsid w:val="00683DF1"/>
    <w:rsid w:val="006840DA"/>
    <w:rsid w:val="00686349"/>
    <w:rsid w:val="0068670A"/>
    <w:rsid w:val="0069061F"/>
    <w:rsid w:val="006912B4"/>
    <w:rsid w:val="006959A5"/>
    <w:rsid w:val="006A46EE"/>
    <w:rsid w:val="006A5A1E"/>
    <w:rsid w:val="006A6B2A"/>
    <w:rsid w:val="006B0FF1"/>
    <w:rsid w:val="006B22EF"/>
    <w:rsid w:val="006B3772"/>
    <w:rsid w:val="006B6642"/>
    <w:rsid w:val="006B70FF"/>
    <w:rsid w:val="006B7F81"/>
    <w:rsid w:val="006C0557"/>
    <w:rsid w:val="006C2508"/>
    <w:rsid w:val="006D057D"/>
    <w:rsid w:val="006D13CE"/>
    <w:rsid w:val="006D1B6D"/>
    <w:rsid w:val="006D21C1"/>
    <w:rsid w:val="006D43B8"/>
    <w:rsid w:val="006D60CD"/>
    <w:rsid w:val="006E2E7F"/>
    <w:rsid w:val="006E3CC5"/>
    <w:rsid w:val="006E41FF"/>
    <w:rsid w:val="006E4346"/>
    <w:rsid w:val="006E544D"/>
    <w:rsid w:val="006E742F"/>
    <w:rsid w:val="006E7CA7"/>
    <w:rsid w:val="006F025A"/>
    <w:rsid w:val="006F2D62"/>
    <w:rsid w:val="006F2FB5"/>
    <w:rsid w:val="006F4B96"/>
    <w:rsid w:val="006F5378"/>
    <w:rsid w:val="006F565D"/>
    <w:rsid w:val="006F59E7"/>
    <w:rsid w:val="006F7A3B"/>
    <w:rsid w:val="0070237E"/>
    <w:rsid w:val="00704585"/>
    <w:rsid w:val="00707100"/>
    <w:rsid w:val="00710290"/>
    <w:rsid w:val="00714679"/>
    <w:rsid w:val="00714CF9"/>
    <w:rsid w:val="00715CDB"/>
    <w:rsid w:val="00722290"/>
    <w:rsid w:val="0072242B"/>
    <w:rsid w:val="00723A1E"/>
    <w:rsid w:val="007243B1"/>
    <w:rsid w:val="00727E36"/>
    <w:rsid w:val="00730F7E"/>
    <w:rsid w:val="007313D2"/>
    <w:rsid w:val="00734154"/>
    <w:rsid w:val="00734EE6"/>
    <w:rsid w:val="00735789"/>
    <w:rsid w:val="007370F1"/>
    <w:rsid w:val="007373A3"/>
    <w:rsid w:val="0074125A"/>
    <w:rsid w:val="007439AE"/>
    <w:rsid w:val="0075076F"/>
    <w:rsid w:val="00752700"/>
    <w:rsid w:val="00752A08"/>
    <w:rsid w:val="00756C10"/>
    <w:rsid w:val="0075766F"/>
    <w:rsid w:val="00761AF3"/>
    <w:rsid w:val="00761C71"/>
    <w:rsid w:val="0076341C"/>
    <w:rsid w:val="007666B8"/>
    <w:rsid w:val="00774237"/>
    <w:rsid w:val="0077443A"/>
    <w:rsid w:val="00774477"/>
    <w:rsid w:val="0077552E"/>
    <w:rsid w:val="00775868"/>
    <w:rsid w:val="00782528"/>
    <w:rsid w:val="00782682"/>
    <w:rsid w:val="00785D3F"/>
    <w:rsid w:val="007869BD"/>
    <w:rsid w:val="00790ED4"/>
    <w:rsid w:val="0079678E"/>
    <w:rsid w:val="00796A45"/>
    <w:rsid w:val="0079799E"/>
    <w:rsid w:val="007A4202"/>
    <w:rsid w:val="007A43C1"/>
    <w:rsid w:val="007A7103"/>
    <w:rsid w:val="007B2B2C"/>
    <w:rsid w:val="007B4D21"/>
    <w:rsid w:val="007C0042"/>
    <w:rsid w:val="007C2E41"/>
    <w:rsid w:val="007C53B0"/>
    <w:rsid w:val="007D1507"/>
    <w:rsid w:val="007D296E"/>
    <w:rsid w:val="007D2FAB"/>
    <w:rsid w:val="007D3D37"/>
    <w:rsid w:val="007D4582"/>
    <w:rsid w:val="007D73D5"/>
    <w:rsid w:val="007D795D"/>
    <w:rsid w:val="007E3399"/>
    <w:rsid w:val="007E3AC4"/>
    <w:rsid w:val="007E5B49"/>
    <w:rsid w:val="007E7367"/>
    <w:rsid w:val="007F0906"/>
    <w:rsid w:val="007F1CCE"/>
    <w:rsid w:val="007F1D9F"/>
    <w:rsid w:val="007F3160"/>
    <w:rsid w:val="007F535A"/>
    <w:rsid w:val="007F5942"/>
    <w:rsid w:val="007F608B"/>
    <w:rsid w:val="00802D84"/>
    <w:rsid w:val="00804B37"/>
    <w:rsid w:val="008070B3"/>
    <w:rsid w:val="00810BED"/>
    <w:rsid w:val="00811613"/>
    <w:rsid w:val="008116B6"/>
    <w:rsid w:val="008116B8"/>
    <w:rsid w:val="00813078"/>
    <w:rsid w:val="008146A7"/>
    <w:rsid w:val="00816965"/>
    <w:rsid w:val="00817449"/>
    <w:rsid w:val="0082560E"/>
    <w:rsid w:val="008277AE"/>
    <w:rsid w:val="00827953"/>
    <w:rsid w:val="00827FD5"/>
    <w:rsid w:val="008306E8"/>
    <w:rsid w:val="0083208F"/>
    <w:rsid w:val="008334F9"/>
    <w:rsid w:val="00833D68"/>
    <w:rsid w:val="00843195"/>
    <w:rsid w:val="00847ABD"/>
    <w:rsid w:val="008510B1"/>
    <w:rsid w:val="008518E5"/>
    <w:rsid w:val="00851C38"/>
    <w:rsid w:val="00853144"/>
    <w:rsid w:val="00853A0D"/>
    <w:rsid w:val="008571C2"/>
    <w:rsid w:val="00857C05"/>
    <w:rsid w:val="008608C0"/>
    <w:rsid w:val="00864389"/>
    <w:rsid w:val="00867D3D"/>
    <w:rsid w:val="00870E21"/>
    <w:rsid w:val="0087236C"/>
    <w:rsid w:val="008768F4"/>
    <w:rsid w:val="00877920"/>
    <w:rsid w:val="00880754"/>
    <w:rsid w:val="008813C3"/>
    <w:rsid w:val="0088200C"/>
    <w:rsid w:val="008824C3"/>
    <w:rsid w:val="008844F3"/>
    <w:rsid w:val="00884A9B"/>
    <w:rsid w:val="00884E0B"/>
    <w:rsid w:val="00892A17"/>
    <w:rsid w:val="00894515"/>
    <w:rsid w:val="008956F8"/>
    <w:rsid w:val="00896196"/>
    <w:rsid w:val="008968E4"/>
    <w:rsid w:val="00897FEB"/>
    <w:rsid w:val="008A356B"/>
    <w:rsid w:val="008A4295"/>
    <w:rsid w:val="008A4869"/>
    <w:rsid w:val="008A6E25"/>
    <w:rsid w:val="008B1F43"/>
    <w:rsid w:val="008B4A3B"/>
    <w:rsid w:val="008B4C2D"/>
    <w:rsid w:val="008C03C4"/>
    <w:rsid w:val="008C0797"/>
    <w:rsid w:val="008C23F5"/>
    <w:rsid w:val="008C4F2D"/>
    <w:rsid w:val="008C52F5"/>
    <w:rsid w:val="008D04E2"/>
    <w:rsid w:val="008D3A1D"/>
    <w:rsid w:val="008D6BAC"/>
    <w:rsid w:val="008E0E7E"/>
    <w:rsid w:val="008E2263"/>
    <w:rsid w:val="008E40F8"/>
    <w:rsid w:val="008E4802"/>
    <w:rsid w:val="008E65C7"/>
    <w:rsid w:val="008E70C2"/>
    <w:rsid w:val="008E70FB"/>
    <w:rsid w:val="008F2978"/>
    <w:rsid w:val="008F6761"/>
    <w:rsid w:val="008F6F55"/>
    <w:rsid w:val="008F742B"/>
    <w:rsid w:val="008F7AFA"/>
    <w:rsid w:val="00900024"/>
    <w:rsid w:val="00901E2A"/>
    <w:rsid w:val="00903947"/>
    <w:rsid w:val="0090594B"/>
    <w:rsid w:val="00906233"/>
    <w:rsid w:val="00910A57"/>
    <w:rsid w:val="00913733"/>
    <w:rsid w:val="009149CB"/>
    <w:rsid w:val="0091600C"/>
    <w:rsid w:val="00916AEF"/>
    <w:rsid w:val="0092019D"/>
    <w:rsid w:val="00923919"/>
    <w:rsid w:val="009262BD"/>
    <w:rsid w:val="009363D0"/>
    <w:rsid w:val="00936D19"/>
    <w:rsid w:val="00940C26"/>
    <w:rsid w:val="00941E3C"/>
    <w:rsid w:val="0094227C"/>
    <w:rsid w:val="009448E0"/>
    <w:rsid w:val="00950813"/>
    <w:rsid w:val="009530B5"/>
    <w:rsid w:val="00953D09"/>
    <w:rsid w:val="00956F65"/>
    <w:rsid w:val="00961381"/>
    <w:rsid w:val="00962261"/>
    <w:rsid w:val="0096242E"/>
    <w:rsid w:val="00963AB8"/>
    <w:rsid w:val="009677A5"/>
    <w:rsid w:val="0097088F"/>
    <w:rsid w:val="009719B8"/>
    <w:rsid w:val="00972419"/>
    <w:rsid w:val="009730EB"/>
    <w:rsid w:val="009743F8"/>
    <w:rsid w:val="00974AB7"/>
    <w:rsid w:val="00982B16"/>
    <w:rsid w:val="00982E8E"/>
    <w:rsid w:val="00983A06"/>
    <w:rsid w:val="0098610E"/>
    <w:rsid w:val="009867EA"/>
    <w:rsid w:val="00987B91"/>
    <w:rsid w:val="00993D59"/>
    <w:rsid w:val="00993E12"/>
    <w:rsid w:val="0099592D"/>
    <w:rsid w:val="009A02B1"/>
    <w:rsid w:val="009A112C"/>
    <w:rsid w:val="009A2897"/>
    <w:rsid w:val="009A2DE3"/>
    <w:rsid w:val="009A4A00"/>
    <w:rsid w:val="009A4FD8"/>
    <w:rsid w:val="009A6FF9"/>
    <w:rsid w:val="009B1EE8"/>
    <w:rsid w:val="009B2AE0"/>
    <w:rsid w:val="009B49B8"/>
    <w:rsid w:val="009B53AB"/>
    <w:rsid w:val="009C00AB"/>
    <w:rsid w:val="009C0CBE"/>
    <w:rsid w:val="009C206D"/>
    <w:rsid w:val="009C42C4"/>
    <w:rsid w:val="009C4B42"/>
    <w:rsid w:val="009E0259"/>
    <w:rsid w:val="009E187A"/>
    <w:rsid w:val="009E3EBA"/>
    <w:rsid w:val="009E7614"/>
    <w:rsid w:val="009F015C"/>
    <w:rsid w:val="009F0749"/>
    <w:rsid w:val="009F1717"/>
    <w:rsid w:val="009F25F6"/>
    <w:rsid w:val="009F3DB8"/>
    <w:rsid w:val="009F43F5"/>
    <w:rsid w:val="009F481B"/>
    <w:rsid w:val="00A00029"/>
    <w:rsid w:val="00A0159A"/>
    <w:rsid w:val="00A0193A"/>
    <w:rsid w:val="00A025F3"/>
    <w:rsid w:val="00A02CD0"/>
    <w:rsid w:val="00A03A3A"/>
    <w:rsid w:val="00A043EE"/>
    <w:rsid w:val="00A1116E"/>
    <w:rsid w:val="00A112D7"/>
    <w:rsid w:val="00A13300"/>
    <w:rsid w:val="00A14ABC"/>
    <w:rsid w:val="00A158CA"/>
    <w:rsid w:val="00A16EA5"/>
    <w:rsid w:val="00A1733D"/>
    <w:rsid w:val="00A21069"/>
    <w:rsid w:val="00A21770"/>
    <w:rsid w:val="00A218CF"/>
    <w:rsid w:val="00A23007"/>
    <w:rsid w:val="00A24DFC"/>
    <w:rsid w:val="00A25933"/>
    <w:rsid w:val="00A26666"/>
    <w:rsid w:val="00A30B9A"/>
    <w:rsid w:val="00A3122F"/>
    <w:rsid w:val="00A32BC4"/>
    <w:rsid w:val="00A379FD"/>
    <w:rsid w:val="00A4058A"/>
    <w:rsid w:val="00A427FD"/>
    <w:rsid w:val="00A435FA"/>
    <w:rsid w:val="00A43A94"/>
    <w:rsid w:val="00A524C8"/>
    <w:rsid w:val="00A54067"/>
    <w:rsid w:val="00A5433C"/>
    <w:rsid w:val="00A546C3"/>
    <w:rsid w:val="00A560FD"/>
    <w:rsid w:val="00A57807"/>
    <w:rsid w:val="00A66079"/>
    <w:rsid w:val="00A66096"/>
    <w:rsid w:val="00A673E7"/>
    <w:rsid w:val="00A67F9B"/>
    <w:rsid w:val="00A71026"/>
    <w:rsid w:val="00A72BA4"/>
    <w:rsid w:val="00A750CE"/>
    <w:rsid w:val="00A7717C"/>
    <w:rsid w:val="00A77805"/>
    <w:rsid w:val="00A77E43"/>
    <w:rsid w:val="00A801D2"/>
    <w:rsid w:val="00A81948"/>
    <w:rsid w:val="00A83FD1"/>
    <w:rsid w:val="00A84ABD"/>
    <w:rsid w:val="00A861D2"/>
    <w:rsid w:val="00A86CE4"/>
    <w:rsid w:val="00A87838"/>
    <w:rsid w:val="00A910A5"/>
    <w:rsid w:val="00A93C2B"/>
    <w:rsid w:val="00A95022"/>
    <w:rsid w:val="00A95325"/>
    <w:rsid w:val="00A95552"/>
    <w:rsid w:val="00AA0524"/>
    <w:rsid w:val="00AA101A"/>
    <w:rsid w:val="00AA2829"/>
    <w:rsid w:val="00AA4837"/>
    <w:rsid w:val="00AB21E9"/>
    <w:rsid w:val="00AB2CE2"/>
    <w:rsid w:val="00AB309B"/>
    <w:rsid w:val="00AB4142"/>
    <w:rsid w:val="00AB482A"/>
    <w:rsid w:val="00AB5BC2"/>
    <w:rsid w:val="00AC034A"/>
    <w:rsid w:val="00AC1701"/>
    <w:rsid w:val="00AC2B94"/>
    <w:rsid w:val="00AC5211"/>
    <w:rsid w:val="00AC6195"/>
    <w:rsid w:val="00AD133F"/>
    <w:rsid w:val="00AD18AA"/>
    <w:rsid w:val="00AD1F19"/>
    <w:rsid w:val="00AD28BB"/>
    <w:rsid w:val="00AD45AF"/>
    <w:rsid w:val="00AD642B"/>
    <w:rsid w:val="00AD6887"/>
    <w:rsid w:val="00AE102A"/>
    <w:rsid w:val="00AE3FAF"/>
    <w:rsid w:val="00AF12B6"/>
    <w:rsid w:val="00AF137D"/>
    <w:rsid w:val="00AF39E0"/>
    <w:rsid w:val="00AF6077"/>
    <w:rsid w:val="00AF617C"/>
    <w:rsid w:val="00AF6C5F"/>
    <w:rsid w:val="00AF7850"/>
    <w:rsid w:val="00B008B0"/>
    <w:rsid w:val="00B02944"/>
    <w:rsid w:val="00B1057F"/>
    <w:rsid w:val="00B11159"/>
    <w:rsid w:val="00B12C2E"/>
    <w:rsid w:val="00B13FA5"/>
    <w:rsid w:val="00B17455"/>
    <w:rsid w:val="00B178D0"/>
    <w:rsid w:val="00B205CC"/>
    <w:rsid w:val="00B20AAE"/>
    <w:rsid w:val="00B22FBF"/>
    <w:rsid w:val="00B234D7"/>
    <w:rsid w:val="00B252F6"/>
    <w:rsid w:val="00B25A70"/>
    <w:rsid w:val="00B25AB9"/>
    <w:rsid w:val="00B25E70"/>
    <w:rsid w:val="00B27297"/>
    <w:rsid w:val="00B312F2"/>
    <w:rsid w:val="00B313D4"/>
    <w:rsid w:val="00B35A53"/>
    <w:rsid w:val="00B3608E"/>
    <w:rsid w:val="00B36B1C"/>
    <w:rsid w:val="00B409ED"/>
    <w:rsid w:val="00B409EF"/>
    <w:rsid w:val="00B44F86"/>
    <w:rsid w:val="00B46824"/>
    <w:rsid w:val="00B47DC3"/>
    <w:rsid w:val="00B5183A"/>
    <w:rsid w:val="00B5484C"/>
    <w:rsid w:val="00B55842"/>
    <w:rsid w:val="00B55EAE"/>
    <w:rsid w:val="00B5631D"/>
    <w:rsid w:val="00B57152"/>
    <w:rsid w:val="00B57AD8"/>
    <w:rsid w:val="00B65FA4"/>
    <w:rsid w:val="00B66B9A"/>
    <w:rsid w:val="00B67929"/>
    <w:rsid w:val="00B7185C"/>
    <w:rsid w:val="00B751AC"/>
    <w:rsid w:val="00B776FA"/>
    <w:rsid w:val="00B77744"/>
    <w:rsid w:val="00B82F75"/>
    <w:rsid w:val="00B856FE"/>
    <w:rsid w:val="00B908CA"/>
    <w:rsid w:val="00B91C56"/>
    <w:rsid w:val="00B92353"/>
    <w:rsid w:val="00BA0663"/>
    <w:rsid w:val="00BA06DD"/>
    <w:rsid w:val="00BA1EF6"/>
    <w:rsid w:val="00BA3356"/>
    <w:rsid w:val="00BA5180"/>
    <w:rsid w:val="00BA5D59"/>
    <w:rsid w:val="00BA63F0"/>
    <w:rsid w:val="00BA6AD8"/>
    <w:rsid w:val="00BA6B92"/>
    <w:rsid w:val="00BA7352"/>
    <w:rsid w:val="00BA7917"/>
    <w:rsid w:val="00BB0AF8"/>
    <w:rsid w:val="00BB27F6"/>
    <w:rsid w:val="00BB35E6"/>
    <w:rsid w:val="00BB4C76"/>
    <w:rsid w:val="00BB5CCD"/>
    <w:rsid w:val="00BB795F"/>
    <w:rsid w:val="00BC0E7C"/>
    <w:rsid w:val="00BC3716"/>
    <w:rsid w:val="00BC5DDB"/>
    <w:rsid w:val="00BC61D1"/>
    <w:rsid w:val="00BD073C"/>
    <w:rsid w:val="00BD27C1"/>
    <w:rsid w:val="00BD463E"/>
    <w:rsid w:val="00BD5030"/>
    <w:rsid w:val="00BD50F3"/>
    <w:rsid w:val="00BD6A95"/>
    <w:rsid w:val="00BE0772"/>
    <w:rsid w:val="00BE4496"/>
    <w:rsid w:val="00BE5E47"/>
    <w:rsid w:val="00BE678F"/>
    <w:rsid w:val="00BE7C51"/>
    <w:rsid w:val="00BF0119"/>
    <w:rsid w:val="00BF1060"/>
    <w:rsid w:val="00BF4AEA"/>
    <w:rsid w:val="00BF5AE0"/>
    <w:rsid w:val="00BF667E"/>
    <w:rsid w:val="00BF7A3D"/>
    <w:rsid w:val="00BF7B18"/>
    <w:rsid w:val="00C06D61"/>
    <w:rsid w:val="00C07C64"/>
    <w:rsid w:val="00C117D0"/>
    <w:rsid w:val="00C1203A"/>
    <w:rsid w:val="00C14823"/>
    <w:rsid w:val="00C17632"/>
    <w:rsid w:val="00C2082A"/>
    <w:rsid w:val="00C23122"/>
    <w:rsid w:val="00C241CC"/>
    <w:rsid w:val="00C247C6"/>
    <w:rsid w:val="00C24C94"/>
    <w:rsid w:val="00C349AD"/>
    <w:rsid w:val="00C36CC9"/>
    <w:rsid w:val="00C40D3C"/>
    <w:rsid w:val="00C4432B"/>
    <w:rsid w:val="00C45100"/>
    <w:rsid w:val="00C459BF"/>
    <w:rsid w:val="00C46111"/>
    <w:rsid w:val="00C47492"/>
    <w:rsid w:val="00C500F7"/>
    <w:rsid w:val="00C51D51"/>
    <w:rsid w:val="00C52054"/>
    <w:rsid w:val="00C52CA7"/>
    <w:rsid w:val="00C54284"/>
    <w:rsid w:val="00C55E81"/>
    <w:rsid w:val="00C562C0"/>
    <w:rsid w:val="00C569FD"/>
    <w:rsid w:val="00C64B6A"/>
    <w:rsid w:val="00C65456"/>
    <w:rsid w:val="00C66EFE"/>
    <w:rsid w:val="00C679E3"/>
    <w:rsid w:val="00C67C84"/>
    <w:rsid w:val="00C7429E"/>
    <w:rsid w:val="00C76BA9"/>
    <w:rsid w:val="00C76E97"/>
    <w:rsid w:val="00C807C8"/>
    <w:rsid w:val="00C81C63"/>
    <w:rsid w:val="00C830B2"/>
    <w:rsid w:val="00C85C34"/>
    <w:rsid w:val="00C862E6"/>
    <w:rsid w:val="00C86772"/>
    <w:rsid w:val="00C86D2A"/>
    <w:rsid w:val="00C86EC2"/>
    <w:rsid w:val="00C8703F"/>
    <w:rsid w:val="00C9201F"/>
    <w:rsid w:val="00C9598E"/>
    <w:rsid w:val="00CA175B"/>
    <w:rsid w:val="00CA1769"/>
    <w:rsid w:val="00CA1CF6"/>
    <w:rsid w:val="00CA3C32"/>
    <w:rsid w:val="00CB1968"/>
    <w:rsid w:val="00CB1F6A"/>
    <w:rsid w:val="00CB25D6"/>
    <w:rsid w:val="00CC35F6"/>
    <w:rsid w:val="00CC3D91"/>
    <w:rsid w:val="00CC57BD"/>
    <w:rsid w:val="00CC6451"/>
    <w:rsid w:val="00CC6BD6"/>
    <w:rsid w:val="00CC6E52"/>
    <w:rsid w:val="00CD1234"/>
    <w:rsid w:val="00CD4129"/>
    <w:rsid w:val="00CD4C15"/>
    <w:rsid w:val="00CE319C"/>
    <w:rsid w:val="00CE61C2"/>
    <w:rsid w:val="00CF0ADF"/>
    <w:rsid w:val="00CF1AA4"/>
    <w:rsid w:val="00CF2C80"/>
    <w:rsid w:val="00CF498B"/>
    <w:rsid w:val="00CF5551"/>
    <w:rsid w:val="00CF73FF"/>
    <w:rsid w:val="00D002BD"/>
    <w:rsid w:val="00D0153A"/>
    <w:rsid w:val="00D02777"/>
    <w:rsid w:val="00D04757"/>
    <w:rsid w:val="00D053AE"/>
    <w:rsid w:val="00D124ED"/>
    <w:rsid w:val="00D155B2"/>
    <w:rsid w:val="00D17920"/>
    <w:rsid w:val="00D21B94"/>
    <w:rsid w:val="00D24C9E"/>
    <w:rsid w:val="00D27C8F"/>
    <w:rsid w:val="00D27E14"/>
    <w:rsid w:val="00D300C9"/>
    <w:rsid w:val="00D305D1"/>
    <w:rsid w:val="00D33B8F"/>
    <w:rsid w:val="00D3480C"/>
    <w:rsid w:val="00D34E3C"/>
    <w:rsid w:val="00D36474"/>
    <w:rsid w:val="00D36BF7"/>
    <w:rsid w:val="00D37207"/>
    <w:rsid w:val="00D37565"/>
    <w:rsid w:val="00D379F9"/>
    <w:rsid w:val="00D414F6"/>
    <w:rsid w:val="00D4151C"/>
    <w:rsid w:val="00D43CAC"/>
    <w:rsid w:val="00D44249"/>
    <w:rsid w:val="00D447C4"/>
    <w:rsid w:val="00D46DB3"/>
    <w:rsid w:val="00D4756C"/>
    <w:rsid w:val="00D47F6A"/>
    <w:rsid w:val="00D50A69"/>
    <w:rsid w:val="00D51A06"/>
    <w:rsid w:val="00D554A3"/>
    <w:rsid w:val="00D57E50"/>
    <w:rsid w:val="00D60BB1"/>
    <w:rsid w:val="00D61189"/>
    <w:rsid w:val="00D62F3C"/>
    <w:rsid w:val="00D63D00"/>
    <w:rsid w:val="00D63FB0"/>
    <w:rsid w:val="00D66646"/>
    <w:rsid w:val="00D66D58"/>
    <w:rsid w:val="00D67C44"/>
    <w:rsid w:val="00D67E9C"/>
    <w:rsid w:val="00D67FAD"/>
    <w:rsid w:val="00D7337D"/>
    <w:rsid w:val="00D7434E"/>
    <w:rsid w:val="00D74C7D"/>
    <w:rsid w:val="00D7767C"/>
    <w:rsid w:val="00D778AD"/>
    <w:rsid w:val="00D77971"/>
    <w:rsid w:val="00D820AD"/>
    <w:rsid w:val="00D82BBC"/>
    <w:rsid w:val="00D837D8"/>
    <w:rsid w:val="00D8599B"/>
    <w:rsid w:val="00D87AEE"/>
    <w:rsid w:val="00D90F9C"/>
    <w:rsid w:val="00D96F3E"/>
    <w:rsid w:val="00DA05BA"/>
    <w:rsid w:val="00DA19C4"/>
    <w:rsid w:val="00DA29BE"/>
    <w:rsid w:val="00DA31E2"/>
    <w:rsid w:val="00DA5490"/>
    <w:rsid w:val="00DA58E7"/>
    <w:rsid w:val="00DA7F41"/>
    <w:rsid w:val="00DB123E"/>
    <w:rsid w:val="00DB1783"/>
    <w:rsid w:val="00DB33BA"/>
    <w:rsid w:val="00DB4693"/>
    <w:rsid w:val="00DB47A8"/>
    <w:rsid w:val="00DB718A"/>
    <w:rsid w:val="00DC0BD8"/>
    <w:rsid w:val="00DC0D33"/>
    <w:rsid w:val="00DC12EF"/>
    <w:rsid w:val="00DC402C"/>
    <w:rsid w:val="00DC44A4"/>
    <w:rsid w:val="00DC46EF"/>
    <w:rsid w:val="00DC522C"/>
    <w:rsid w:val="00DC6A02"/>
    <w:rsid w:val="00DC77A9"/>
    <w:rsid w:val="00DD134E"/>
    <w:rsid w:val="00DD2777"/>
    <w:rsid w:val="00DD4A46"/>
    <w:rsid w:val="00DD4AB0"/>
    <w:rsid w:val="00DD5D38"/>
    <w:rsid w:val="00DD6325"/>
    <w:rsid w:val="00DD6B90"/>
    <w:rsid w:val="00DD6F6C"/>
    <w:rsid w:val="00DE4625"/>
    <w:rsid w:val="00DE5032"/>
    <w:rsid w:val="00DE570E"/>
    <w:rsid w:val="00DE6770"/>
    <w:rsid w:val="00DF0F4A"/>
    <w:rsid w:val="00DF11CB"/>
    <w:rsid w:val="00DF11E9"/>
    <w:rsid w:val="00DF1A00"/>
    <w:rsid w:val="00DF1FC7"/>
    <w:rsid w:val="00DF3840"/>
    <w:rsid w:val="00DF469D"/>
    <w:rsid w:val="00DF530F"/>
    <w:rsid w:val="00DF76E7"/>
    <w:rsid w:val="00E0249A"/>
    <w:rsid w:val="00E032DD"/>
    <w:rsid w:val="00E04D51"/>
    <w:rsid w:val="00E05FEF"/>
    <w:rsid w:val="00E063BD"/>
    <w:rsid w:val="00E152BC"/>
    <w:rsid w:val="00E15572"/>
    <w:rsid w:val="00E16418"/>
    <w:rsid w:val="00E17850"/>
    <w:rsid w:val="00E20999"/>
    <w:rsid w:val="00E22AF1"/>
    <w:rsid w:val="00E23F3B"/>
    <w:rsid w:val="00E24574"/>
    <w:rsid w:val="00E25683"/>
    <w:rsid w:val="00E2716B"/>
    <w:rsid w:val="00E275E1"/>
    <w:rsid w:val="00E2777B"/>
    <w:rsid w:val="00E3222F"/>
    <w:rsid w:val="00E328C0"/>
    <w:rsid w:val="00E33022"/>
    <w:rsid w:val="00E35479"/>
    <w:rsid w:val="00E35743"/>
    <w:rsid w:val="00E36469"/>
    <w:rsid w:val="00E378F7"/>
    <w:rsid w:val="00E37ABF"/>
    <w:rsid w:val="00E42D43"/>
    <w:rsid w:val="00E4364B"/>
    <w:rsid w:val="00E446A4"/>
    <w:rsid w:val="00E454DE"/>
    <w:rsid w:val="00E46F2D"/>
    <w:rsid w:val="00E5160F"/>
    <w:rsid w:val="00E52CEA"/>
    <w:rsid w:val="00E54C1B"/>
    <w:rsid w:val="00E559BE"/>
    <w:rsid w:val="00E6557E"/>
    <w:rsid w:val="00E70721"/>
    <w:rsid w:val="00E73DB6"/>
    <w:rsid w:val="00E7411F"/>
    <w:rsid w:val="00E81B55"/>
    <w:rsid w:val="00E82193"/>
    <w:rsid w:val="00E86674"/>
    <w:rsid w:val="00E8680D"/>
    <w:rsid w:val="00E87471"/>
    <w:rsid w:val="00E87E42"/>
    <w:rsid w:val="00E87F75"/>
    <w:rsid w:val="00E916C7"/>
    <w:rsid w:val="00E931FF"/>
    <w:rsid w:val="00E937B4"/>
    <w:rsid w:val="00EA0936"/>
    <w:rsid w:val="00EA0BB2"/>
    <w:rsid w:val="00EA117C"/>
    <w:rsid w:val="00EA2FB9"/>
    <w:rsid w:val="00EA3D90"/>
    <w:rsid w:val="00EA4F3C"/>
    <w:rsid w:val="00EA6653"/>
    <w:rsid w:val="00EA7671"/>
    <w:rsid w:val="00EB0A6B"/>
    <w:rsid w:val="00EB0D98"/>
    <w:rsid w:val="00EB4F4D"/>
    <w:rsid w:val="00EB4F84"/>
    <w:rsid w:val="00EB4FB8"/>
    <w:rsid w:val="00EB7CD1"/>
    <w:rsid w:val="00EB7E53"/>
    <w:rsid w:val="00EC1B91"/>
    <w:rsid w:val="00EC794A"/>
    <w:rsid w:val="00EC7CF3"/>
    <w:rsid w:val="00ED3380"/>
    <w:rsid w:val="00ED477E"/>
    <w:rsid w:val="00EE0112"/>
    <w:rsid w:val="00EE2A87"/>
    <w:rsid w:val="00EE39F1"/>
    <w:rsid w:val="00EE3CAA"/>
    <w:rsid w:val="00EE57DA"/>
    <w:rsid w:val="00EE7216"/>
    <w:rsid w:val="00EF0DAD"/>
    <w:rsid w:val="00EF17D6"/>
    <w:rsid w:val="00EF2642"/>
    <w:rsid w:val="00EF3D77"/>
    <w:rsid w:val="00EF4023"/>
    <w:rsid w:val="00EF6B7B"/>
    <w:rsid w:val="00EF71DB"/>
    <w:rsid w:val="00F00CCB"/>
    <w:rsid w:val="00F02085"/>
    <w:rsid w:val="00F05524"/>
    <w:rsid w:val="00F05681"/>
    <w:rsid w:val="00F05CDF"/>
    <w:rsid w:val="00F06702"/>
    <w:rsid w:val="00F06D93"/>
    <w:rsid w:val="00F115C1"/>
    <w:rsid w:val="00F12726"/>
    <w:rsid w:val="00F132C2"/>
    <w:rsid w:val="00F14303"/>
    <w:rsid w:val="00F14F86"/>
    <w:rsid w:val="00F14FB2"/>
    <w:rsid w:val="00F153FF"/>
    <w:rsid w:val="00F172D7"/>
    <w:rsid w:val="00F20800"/>
    <w:rsid w:val="00F21B77"/>
    <w:rsid w:val="00F21E7B"/>
    <w:rsid w:val="00F22DE9"/>
    <w:rsid w:val="00F23361"/>
    <w:rsid w:val="00F250D2"/>
    <w:rsid w:val="00F270B9"/>
    <w:rsid w:val="00F323DE"/>
    <w:rsid w:val="00F337C2"/>
    <w:rsid w:val="00F33C71"/>
    <w:rsid w:val="00F33D36"/>
    <w:rsid w:val="00F36CA5"/>
    <w:rsid w:val="00F44C00"/>
    <w:rsid w:val="00F503F8"/>
    <w:rsid w:val="00F51041"/>
    <w:rsid w:val="00F52170"/>
    <w:rsid w:val="00F52F0F"/>
    <w:rsid w:val="00F53F4E"/>
    <w:rsid w:val="00F54AD6"/>
    <w:rsid w:val="00F552CF"/>
    <w:rsid w:val="00F601FA"/>
    <w:rsid w:val="00F672B3"/>
    <w:rsid w:val="00F7089A"/>
    <w:rsid w:val="00F73A5D"/>
    <w:rsid w:val="00F758F6"/>
    <w:rsid w:val="00F75A0E"/>
    <w:rsid w:val="00F7678A"/>
    <w:rsid w:val="00F81CA4"/>
    <w:rsid w:val="00F827A5"/>
    <w:rsid w:val="00F83381"/>
    <w:rsid w:val="00F83D43"/>
    <w:rsid w:val="00F86C3F"/>
    <w:rsid w:val="00F9063E"/>
    <w:rsid w:val="00F91262"/>
    <w:rsid w:val="00F9172C"/>
    <w:rsid w:val="00F93538"/>
    <w:rsid w:val="00F9460C"/>
    <w:rsid w:val="00F946EF"/>
    <w:rsid w:val="00F951A9"/>
    <w:rsid w:val="00FA3583"/>
    <w:rsid w:val="00FA54A5"/>
    <w:rsid w:val="00FA608D"/>
    <w:rsid w:val="00FA6E09"/>
    <w:rsid w:val="00FB1391"/>
    <w:rsid w:val="00FB192A"/>
    <w:rsid w:val="00FB2B3E"/>
    <w:rsid w:val="00FB4801"/>
    <w:rsid w:val="00FC3203"/>
    <w:rsid w:val="00FC5E51"/>
    <w:rsid w:val="00FC64AA"/>
    <w:rsid w:val="00FD223E"/>
    <w:rsid w:val="00FD4170"/>
    <w:rsid w:val="00FD4DFB"/>
    <w:rsid w:val="00FD54B0"/>
    <w:rsid w:val="00FE0E4F"/>
    <w:rsid w:val="00FE2902"/>
    <w:rsid w:val="00FE52EE"/>
    <w:rsid w:val="00FE56E4"/>
    <w:rsid w:val="00FE5B11"/>
    <w:rsid w:val="00FE5BEC"/>
    <w:rsid w:val="00FF013A"/>
    <w:rsid w:val="00FF09BB"/>
    <w:rsid w:val="00FF1A78"/>
    <w:rsid w:val="00FF23A0"/>
    <w:rsid w:val="00FF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70BB0B"/>
  <w15:chartTrackingRefBased/>
  <w15:docId w15:val="{DE979A2E-77B2-411B-BD4D-46EE2C9E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5BC7"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C6DB9"/>
    <w:pPr>
      <w:keepNext/>
      <w:keepLines/>
      <w:pageBreakBefore/>
      <w:numPr>
        <w:numId w:val="13"/>
      </w:numPr>
      <w:spacing w:before="400" w:after="12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530ACF"/>
    <w:pPr>
      <w:keepNext/>
      <w:keepLines/>
      <w:numPr>
        <w:ilvl w:val="1"/>
        <w:numId w:val="13"/>
      </w:numPr>
      <w:spacing w:before="40" w:after="120"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1C6DB9"/>
    <w:pPr>
      <w:keepNext/>
      <w:keepLines/>
      <w:numPr>
        <w:ilvl w:val="2"/>
        <w:numId w:val="13"/>
      </w:numPr>
      <w:spacing w:before="40" w:after="120" w:line="240" w:lineRule="auto"/>
      <w:outlineLvl w:val="2"/>
    </w:pPr>
    <w:rPr>
      <w:rFonts w:asciiTheme="majorHAnsi" w:eastAsiaTheme="majorEastAsia" w:hAnsiTheme="majorHAnsi" w:cstheme="majorBidi"/>
      <w:b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5BC7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5BC7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5BC7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5BC7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5BC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5BC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348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489F"/>
  </w:style>
  <w:style w:type="paragraph" w:styleId="Pidipagina">
    <w:name w:val="footer"/>
    <w:basedOn w:val="Normale"/>
    <w:link w:val="PidipaginaCarattere"/>
    <w:uiPriority w:val="99"/>
    <w:unhideWhenUsed/>
    <w:rsid w:val="000348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489F"/>
  </w:style>
  <w:style w:type="table" w:styleId="Grigliatabella">
    <w:name w:val="Table Grid"/>
    <w:basedOn w:val="Tabellanormale"/>
    <w:uiPriority w:val="39"/>
    <w:rsid w:val="00993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C6DB9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30A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C6DB9"/>
    <w:rPr>
      <w:rFonts w:asciiTheme="majorHAnsi" w:eastAsiaTheme="majorEastAsia" w:hAnsiTheme="majorHAnsi" w:cstheme="majorBidi"/>
      <w:b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5BC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5BC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5BC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5BC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5BC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5BC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125BC7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3F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B13FA5"/>
    <w:rPr>
      <w:rFonts w:asciiTheme="majorHAnsi" w:eastAsiaTheme="majorEastAsia" w:hAnsiTheme="majorHAnsi" w:cstheme="majorBidi"/>
      <w:caps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5BC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5BC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125BC7"/>
    <w:rPr>
      <w:b/>
      <w:bCs/>
    </w:rPr>
  </w:style>
  <w:style w:type="character" w:styleId="Enfasicorsivo">
    <w:name w:val="Emphasis"/>
    <w:basedOn w:val="Carpredefinitoparagrafo"/>
    <w:uiPriority w:val="20"/>
    <w:qFormat/>
    <w:rsid w:val="00125BC7"/>
    <w:rPr>
      <w:i/>
      <w:iCs/>
    </w:rPr>
  </w:style>
  <w:style w:type="paragraph" w:styleId="Nessunaspaziatura">
    <w:name w:val="No Spacing"/>
    <w:uiPriority w:val="1"/>
    <w:qFormat/>
    <w:rsid w:val="00125BC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25BC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25BC7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25BC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25BC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125BC7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25BC7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125BC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125BC7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125BC7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25BC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409EF"/>
    <w:pPr>
      <w:tabs>
        <w:tab w:val="left" w:pos="284"/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B2B3E"/>
    <w:rPr>
      <w:color w:val="0563C1" w:themeColor="hyperlink"/>
      <w:u w:val="single"/>
    </w:rPr>
  </w:style>
  <w:style w:type="paragraph" w:customStyle="1" w:styleId="Stile1">
    <w:name w:val="Stile1"/>
    <w:basedOn w:val="Titolo1"/>
    <w:link w:val="Stile1Carattere"/>
    <w:rsid w:val="00AD642B"/>
    <w:pPr>
      <w:suppressAutoHyphens/>
    </w:pPr>
    <w:rPr>
      <w:u w:val="single"/>
    </w:rPr>
  </w:style>
  <w:style w:type="paragraph" w:customStyle="1" w:styleId="Stile2">
    <w:name w:val="Stile2"/>
    <w:basedOn w:val="Titolo1"/>
    <w:next w:val="Normale"/>
    <w:link w:val="Stile2Carattere"/>
    <w:qFormat/>
    <w:rsid w:val="00FA608D"/>
    <w:pPr>
      <w:numPr>
        <w:numId w:val="0"/>
      </w:numPr>
      <w:suppressAutoHyphens/>
      <w:spacing w:before="240"/>
    </w:pPr>
  </w:style>
  <w:style w:type="character" w:customStyle="1" w:styleId="Stile1Carattere">
    <w:name w:val="Stile1 Carattere"/>
    <w:basedOn w:val="Carpredefinitoparagrafo"/>
    <w:link w:val="Stile1"/>
    <w:rsid w:val="00A77805"/>
    <w:rPr>
      <w:rFonts w:asciiTheme="majorHAnsi" w:eastAsiaTheme="majorEastAsia" w:hAnsiTheme="majorHAnsi" w:cstheme="majorBidi"/>
      <w:sz w:val="36"/>
      <w:szCs w:val="36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8518E5"/>
    <w:pPr>
      <w:tabs>
        <w:tab w:val="left" w:pos="880"/>
        <w:tab w:val="right" w:leader="dot" w:pos="9628"/>
      </w:tabs>
      <w:spacing w:after="100"/>
      <w:ind w:left="280"/>
      <w:jc w:val="both"/>
    </w:pPr>
  </w:style>
  <w:style w:type="character" w:customStyle="1" w:styleId="Stile2Carattere">
    <w:name w:val="Stile2 Carattere"/>
    <w:basedOn w:val="Titolo9Carattere"/>
    <w:link w:val="Stile2"/>
    <w:rsid w:val="00FA608D"/>
    <w:rPr>
      <w:rFonts w:asciiTheme="majorHAnsi" w:eastAsiaTheme="majorEastAsia" w:hAnsiTheme="majorHAnsi" w:cstheme="majorBidi"/>
      <w:i w:val="0"/>
      <w:iCs w:val="0"/>
      <w:color w:val="1F3864" w:themeColor="accent1" w:themeShade="80"/>
      <w:sz w:val="36"/>
      <w:szCs w:val="3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D43B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D43B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D43B8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E54CE"/>
    <w:pPr>
      <w:ind w:left="720"/>
      <w:contextualSpacing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E937B4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E937B4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E937B4"/>
    <w:rPr>
      <w:vertAlign w:val="superscript"/>
    </w:rPr>
  </w:style>
  <w:style w:type="paragraph" w:styleId="Sommario3">
    <w:name w:val="toc 3"/>
    <w:basedOn w:val="Normale"/>
    <w:next w:val="Normale"/>
    <w:autoRedefine/>
    <w:uiPriority w:val="39"/>
    <w:unhideWhenUsed/>
    <w:rsid w:val="00DF530F"/>
    <w:pPr>
      <w:spacing w:after="100"/>
      <w:ind w:left="560"/>
    </w:pPr>
  </w:style>
  <w:style w:type="paragraph" w:customStyle="1" w:styleId="Stile3">
    <w:name w:val="Stile3"/>
    <w:basedOn w:val="Titolo2"/>
    <w:next w:val="Normale"/>
    <w:link w:val="Stile3Carattere"/>
    <w:rsid w:val="00F946EF"/>
    <w:pPr>
      <w:numPr>
        <w:numId w:val="12"/>
      </w:numPr>
    </w:pPr>
  </w:style>
  <w:style w:type="character" w:customStyle="1" w:styleId="Stile3Carattere">
    <w:name w:val="Stile3 Carattere"/>
    <w:basedOn w:val="Titolo2Carattere"/>
    <w:link w:val="Stile3"/>
    <w:rsid w:val="00F946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e-math-mathml-inline">
    <w:name w:val="mwe-math-mathml-inline"/>
    <w:basedOn w:val="Carpredefinitoparagrafo"/>
    <w:rsid w:val="00BE5E47"/>
  </w:style>
  <w:style w:type="character" w:styleId="Testosegnaposto">
    <w:name w:val="Placeholder Text"/>
    <w:basedOn w:val="Carpredefinitoparagrafo"/>
    <w:uiPriority w:val="99"/>
    <w:semiHidden/>
    <w:rsid w:val="00582BF1"/>
    <w:rPr>
      <w:color w:val="808080"/>
    </w:rPr>
  </w:style>
  <w:style w:type="paragraph" w:customStyle="1" w:styleId="Stile4">
    <w:name w:val="Stile4"/>
    <w:basedOn w:val="Normale"/>
    <w:link w:val="Stile4Carattere"/>
    <w:qFormat/>
    <w:rsid w:val="0038372D"/>
    <w:pPr>
      <w:numPr>
        <w:numId w:val="16"/>
      </w:numPr>
    </w:pPr>
    <w:rPr>
      <w:b/>
    </w:rPr>
  </w:style>
  <w:style w:type="paragraph" w:customStyle="1" w:styleId="Default">
    <w:name w:val="Default"/>
    <w:rsid w:val="004578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ile4Carattere">
    <w:name w:val="Stile4 Carattere"/>
    <w:basedOn w:val="Carpredefinitoparagrafo"/>
    <w:link w:val="Stile4"/>
    <w:rsid w:val="0038372D"/>
    <w:rPr>
      <w:b/>
    </w:rPr>
  </w:style>
  <w:style w:type="character" w:styleId="Menzionenonrisolta">
    <w:name w:val="Unresolved Mention"/>
    <w:basedOn w:val="Carpredefinitoparagrafo"/>
    <w:uiPriority w:val="99"/>
    <w:semiHidden/>
    <w:unhideWhenUsed/>
    <w:rsid w:val="001E4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ta\TRIENNALE\tes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DD6AABE338F499174B473B7774053" ma:contentTypeVersion="8" ma:contentTypeDescription="Create a new document." ma:contentTypeScope="" ma:versionID="5053c7bf8e132fa0996582e84dfa5fab">
  <xsd:schema xmlns:xsd="http://www.w3.org/2001/XMLSchema" xmlns:xs="http://www.w3.org/2001/XMLSchema" xmlns:p="http://schemas.microsoft.com/office/2006/metadata/properties" xmlns:ns3="34e9ea93-15fe-4351-b6d0-684b4331c7af" xmlns:ns4="533a58c5-e072-499e-a9a4-a21ef654ee09" targetNamespace="http://schemas.microsoft.com/office/2006/metadata/properties" ma:root="true" ma:fieldsID="2c58b3e085acb119af752c11faf2da3f" ns3:_="" ns4:_="">
    <xsd:import namespace="34e9ea93-15fe-4351-b6d0-684b4331c7af"/>
    <xsd:import namespace="533a58c5-e072-499e-a9a4-a21ef654ee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9ea93-15fe-4351-b6d0-684b4331c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a58c5-e072-499e-a9a4-a21ef654ee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DE1F35-A6DE-4391-A88B-3F04F845AE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1C2749-AA3C-404B-9688-68915DF5B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e9ea93-15fe-4351-b6d0-684b4331c7af"/>
    <ds:schemaRef ds:uri="533a58c5-e072-499e-a9a4-a21ef654e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C2236-B09C-49AF-8D94-3A143FE5CB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9C8215-7A6B-4CB1-B250-17D189E716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tesina.dotx</Template>
  <TotalTime>17</TotalTime>
  <Pages>7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CARDELLICCHIO</cp:lastModifiedBy>
  <cp:revision>2</cp:revision>
  <cp:lastPrinted>2020-10-15T08:55:00Z</cp:lastPrinted>
  <dcterms:created xsi:type="dcterms:W3CDTF">2023-07-02T13:10:00Z</dcterms:created>
  <dcterms:modified xsi:type="dcterms:W3CDTF">2023-07-02T13:27:00Z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0x0101005B2DD6AABE338F499174B473B7774053</vt:lpwstr>
  </property>
  <property fmtid="{D5CDD505-2E9C-101B-9397-08002B2CF9AE}" pid="3" name="MSIP_Label_2ad0b24d-6422-44b0-b3de-abb3a9e8c81a_Enabled">
    <vt:lpwstr>true</vt:lpwstr>
  </property>
  <property fmtid="{D5CDD505-2E9C-101B-9397-08002B2CF9AE}" pid="4" name="MSIP_Label_2ad0b24d-6422-44b0-b3de-abb3a9e8c81a_SetDate">
    <vt:lpwstr>2023-07-02T13:26:19Z</vt:lpwstr>
  </property>
  <property fmtid="{D5CDD505-2E9C-101B-9397-08002B2CF9AE}" pid="5" name="MSIP_Label_2ad0b24d-6422-44b0-b3de-abb3a9e8c81a_Method">
    <vt:lpwstr>Standard</vt:lpwstr>
  </property>
  <property fmtid="{D5CDD505-2E9C-101B-9397-08002B2CF9AE}" pid="6" name="MSIP_Label_2ad0b24d-6422-44b0-b3de-abb3a9e8c81a_Name">
    <vt:lpwstr>defa4170-0d19-0005-0004-bc88714345d2</vt:lpwstr>
  </property>
  <property fmtid="{D5CDD505-2E9C-101B-9397-08002B2CF9AE}" pid="7" name="MSIP_Label_2ad0b24d-6422-44b0-b3de-abb3a9e8c81a_SiteId">
    <vt:lpwstr>2fcfe26a-bb62-46b0-b1e3-28f9da0c45fd</vt:lpwstr>
  </property>
  <property fmtid="{D5CDD505-2E9C-101B-9397-08002B2CF9AE}" pid="8" name="MSIP_Label_2ad0b24d-6422-44b0-b3de-abb3a9e8c81a_ActionId">
    <vt:lpwstr>2a07dda5-4b5c-46cf-b4f8-dec6b74b7ac9</vt:lpwstr>
  </property>
  <property fmtid="{D5CDD505-2E9C-101B-9397-08002B2CF9AE}" pid="9" name="MSIP_Label_2ad0b24d-6422-44b0-b3de-abb3a9e8c81a_ContentBits">
    <vt:lpwstr>0</vt:lpwstr>
  </property>
</Properties>
</file>